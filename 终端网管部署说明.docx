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645" w:rsidRDefault="00C4452D" w:rsidP="00FF4833">
      <w:pPr>
        <w:pStyle w:val="1-"/>
        <w:ind w:right="210"/>
        <w:rPr>
          <w:noProof/>
        </w:rPr>
      </w:pPr>
      <w:bookmarkStart w:id="0" w:name="_Toc386467055"/>
      <w:bookmarkStart w:id="1" w:name="_Toc386612737"/>
      <w:bookmarkStart w:id="2" w:name="_Toc386613406"/>
      <w:bookmarkStart w:id="3" w:name="_Toc386613594"/>
      <w:bookmarkStart w:id="4" w:name="_Toc386613782"/>
      <w:bookmarkStart w:id="5" w:name="_Toc386613969"/>
      <w:bookmarkStart w:id="6" w:name="_Toc386614150"/>
      <w:bookmarkStart w:id="7" w:name="_Toc454305008"/>
      <w:bookmarkStart w:id="8" w:name="_Toc353882489"/>
      <w:bookmarkStart w:id="9" w:name="_Toc353882656"/>
      <w:bookmarkStart w:id="10" w:name="_Toc353882821"/>
      <w:bookmarkStart w:id="11" w:name="_Toc353882967"/>
      <w:bookmarkStart w:id="12" w:name="_Toc353883113"/>
      <w:bookmarkStart w:id="13" w:name="_Toc353884596"/>
      <w:bookmarkStart w:id="14" w:name="_Toc353884742"/>
      <w:bookmarkStart w:id="15" w:name="_Toc353892731"/>
      <w:bookmarkStart w:id="16" w:name="_Toc354565432"/>
      <w:bookmarkStart w:id="17" w:name="_Toc354567073"/>
      <w:bookmarkStart w:id="18" w:name="_Toc355257695"/>
      <w:bookmarkStart w:id="19" w:name="_Toc355264774"/>
      <w:bookmarkStart w:id="20" w:name="_Toc355264927"/>
      <w:bookmarkStart w:id="21" w:name="_Toc355265086"/>
      <w:bookmarkStart w:id="22" w:name="_Toc371945707"/>
      <w:bookmarkStart w:id="23" w:name="_Toc371946521"/>
      <w:bookmarkStart w:id="24" w:name="_Toc371946650"/>
      <w:bookmarkStart w:id="25" w:name="_Toc372098149"/>
      <w:bookmarkStart w:id="26" w:name="_Toc372099919"/>
      <w:bookmarkStart w:id="27" w:name="_Toc373755179"/>
      <w:bookmarkStart w:id="28" w:name="_Toc373761508"/>
      <w:bookmarkStart w:id="29" w:name="_Toc374019066"/>
      <w:bookmarkStart w:id="30" w:name="_Toc374381424"/>
      <w:bookmarkStart w:id="31" w:name="_Toc385582719"/>
      <w:bookmarkStart w:id="32" w:name="_Toc385592352"/>
      <w:bookmarkStart w:id="33" w:name="_Toc385593906"/>
      <w:bookmarkStart w:id="34" w:name="_Toc385594061"/>
      <w:bookmarkStart w:id="35" w:name="_Toc385599891"/>
      <w:bookmarkStart w:id="36" w:name="_Toc385602642"/>
      <w:bookmarkStart w:id="37" w:name="_Toc385604370"/>
      <w:bookmarkStart w:id="38" w:name="_Toc385604844"/>
      <w:bookmarkStart w:id="39" w:name="_Toc386100731"/>
      <w:bookmarkStart w:id="40" w:name="_Toc386108881"/>
      <w:r w:rsidRPr="004C71B4">
        <w:rPr>
          <w:rFonts w:ascii="黑体" w:hAnsi="宋体" w:hint="eastAsia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DE37CB" w:rsidRPr="00DE37CB">
        <w:fldChar w:fldCharType="begin"/>
      </w:r>
      <w:r w:rsidR="00FA4604">
        <w:instrText xml:space="preserve"> </w:instrText>
      </w:r>
      <w:r w:rsidR="00FA4604">
        <w:rPr>
          <w:rFonts w:hint="eastAsia"/>
        </w:rPr>
        <w:instrText>TOC \o "1-5" \h \z \u</w:instrText>
      </w:r>
      <w:r w:rsidR="00FA4604">
        <w:instrText xml:space="preserve"> </w:instrText>
      </w:r>
      <w:r w:rsidR="00DE37CB" w:rsidRPr="00DE37CB">
        <w:fldChar w:fldCharType="separate"/>
      </w:r>
    </w:p>
    <w:p w:rsidR="00044645" w:rsidRDefault="00DE37CB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4305008" w:history="1">
        <w:r w:rsidR="00044645" w:rsidRPr="0036606C">
          <w:rPr>
            <w:rStyle w:val="ad"/>
            <w:rFonts w:ascii="黑体" w:hAnsi="宋体" w:hint="eastAsia"/>
            <w:noProof/>
          </w:rPr>
          <w:t>目录</w:t>
        </w:r>
        <w:r w:rsidR="000446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4645">
          <w:rPr>
            <w:noProof/>
            <w:webHidden/>
          </w:rPr>
          <w:instrText xml:space="preserve"> PAGEREF _Toc454305008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645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044645" w:rsidRDefault="00DE37CB">
      <w:pPr>
        <w:pStyle w:val="1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4305009" w:history="1">
        <w:r w:rsidR="00044645" w:rsidRPr="0036606C">
          <w:rPr>
            <w:rStyle w:val="ad"/>
            <w:rFonts w:hint="eastAsia"/>
            <w:noProof/>
          </w:rPr>
          <w:t>第</w:t>
        </w:r>
        <w:r w:rsidR="00044645" w:rsidRPr="0036606C">
          <w:rPr>
            <w:rStyle w:val="ad"/>
            <w:rFonts w:hint="eastAsia"/>
            <w:noProof/>
          </w:rPr>
          <w:t>1</w:t>
        </w:r>
        <w:r w:rsidR="00044645" w:rsidRPr="0036606C">
          <w:rPr>
            <w:rStyle w:val="ad"/>
            <w:rFonts w:hint="eastAsia"/>
            <w:noProof/>
          </w:rPr>
          <w:t>章</w:t>
        </w:r>
        <w:r w:rsidR="000446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44645" w:rsidRPr="0036606C">
          <w:rPr>
            <w:rStyle w:val="ad"/>
            <w:rFonts w:hint="eastAsia"/>
            <w:noProof/>
          </w:rPr>
          <w:t>部署</w:t>
        </w:r>
        <w:r w:rsidR="000446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4645">
          <w:rPr>
            <w:noProof/>
            <w:webHidden/>
          </w:rPr>
          <w:instrText xml:space="preserve"> PAGEREF _Toc454305009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64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4645" w:rsidRDefault="00DE37CB" w:rsidP="00044645">
      <w:pPr>
        <w:pStyle w:val="21"/>
        <w:tabs>
          <w:tab w:val="right" w:leader="dot" w:pos="9628"/>
        </w:tabs>
        <w:ind w:left="63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4305010" w:history="1">
        <w:r w:rsidR="00044645" w:rsidRPr="0036606C">
          <w:rPr>
            <w:rStyle w:val="ad"/>
            <w:noProof/>
          </w:rPr>
          <w:t>1.1</w:t>
        </w:r>
        <w:r w:rsidR="00044645" w:rsidRPr="0036606C">
          <w:rPr>
            <w:rStyle w:val="ad"/>
            <w:rFonts w:hint="eastAsia"/>
            <w:noProof/>
          </w:rPr>
          <w:t xml:space="preserve"> </w:t>
        </w:r>
        <w:r w:rsidR="00044645" w:rsidRPr="0036606C">
          <w:rPr>
            <w:rStyle w:val="ad"/>
            <w:rFonts w:hint="eastAsia"/>
            <w:noProof/>
          </w:rPr>
          <w:t>安装操作系统</w:t>
        </w:r>
        <w:r w:rsidR="00044645" w:rsidRPr="0036606C">
          <w:rPr>
            <w:rStyle w:val="ad"/>
            <w:noProof/>
          </w:rPr>
          <w:t>Ubuntu</w:t>
        </w:r>
        <w:r w:rsidR="000446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4645">
          <w:rPr>
            <w:noProof/>
            <w:webHidden/>
          </w:rPr>
          <w:instrText xml:space="preserve"> PAGEREF _Toc454305010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64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4645" w:rsidRDefault="00DE37CB" w:rsidP="00044645">
      <w:pPr>
        <w:pStyle w:val="21"/>
        <w:tabs>
          <w:tab w:val="right" w:leader="dot" w:pos="9628"/>
        </w:tabs>
        <w:ind w:left="63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4305011" w:history="1">
        <w:r w:rsidR="00044645" w:rsidRPr="0036606C">
          <w:rPr>
            <w:rStyle w:val="ad"/>
            <w:noProof/>
          </w:rPr>
          <w:t>1.2</w:t>
        </w:r>
        <w:r w:rsidR="00044645" w:rsidRPr="0036606C">
          <w:rPr>
            <w:rStyle w:val="ad"/>
            <w:rFonts w:hint="eastAsia"/>
            <w:noProof/>
          </w:rPr>
          <w:t xml:space="preserve"> </w:t>
        </w:r>
        <w:r w:rsidR="00044645" w:rsidRPr="0036606C">
          <w:rPr>
            <w:rStyle w:val="ad"/>
            <w:rFonts w:hint="eastAsia"/>
            <w:noProof/>
          </w:rPr>
          <w:t>安装</w:t>
        </w:r>
        <w:r w:rsidR="00044645" w:rsidRPr="0036606C">
          <w:rPr>
            <w:rStyle w:val="ad"/>
            <w:noProof/>
          </w:rPr>
          <w:t>Docker</w:t>
        </w:r>
        <w:r w:rsidR="000446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4645">
          <w:rPr>
            <w:noProof/>
            <w:webHidden/>
          </w:rPr>
          <w:instrText xml:space="preserve"> PAGEREF _Toc454305011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64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4645" w:rsidRDefault="00DE37CB" w:rsidP="00044645">
      <w:pPr>
        <w:pStyle w:val="31"/>
        <w:tabs>
          <w:tab w:val="right" w:leader="dot" w:pos="9628"/>
        </w:tabs>
        <w:ind w:left="945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54305012" w:history="1">
        <w:r w:rsidR="00044645" w:rsidRPr="0036606C">
          <w:rPr>
            <w:rStyle w:val="ad"/>
            <w:noProof/>
          </w:rPr>
          <w:t>1.2.1</w:t>
        </w:r>
        <w:r w:rsidR="00044645" w:rsidRPr="0036606C">
          <w:rPr>
            <w:rStyle w:val="ad"/>
            <w:rFonts w:hint="eastAsia"/>
            <w:noProof/>
          </w:rPr>
          <w:t xml:space="preserve"> </w:t>
        </w:r>
        <w:r w:rsidR="00044645" w:rsidRPr="0036606C">
          <w:rPr>
            <w:rStyle w:val="ad"/>
            <w:rFonts w:hint="eastAsia"/>
            <w:noProof/>
          </w:rPr>
          <w:t>命令安装</w:t>
        </w:r>
        <w:r w:rsidR="00044645" w:rsidRPr="0036606C">
          <w:rPr>
            <w:rStyle w:val="ad"/>
            <w:noProof/>
          </w:rPr>
          <w:t>Docker</w:t>
        </w:r>
        <w:r w:rsidR="000446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4645">
          <w:rPr>
            <w:noProof/>
            <w:webHidden/>
          </w:rPr>
          <w:instrText xml:space="preserve"> PAGEREF _Toc454305012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64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4645" w:rsidRDefault="00DE37CB" w:rsidP="00044645">
      <w:pPr>
        <w:pStyle w:val="31"/>
        <w:tabs>
          <w:tab w:val="right" w:leader="dot" w:pos="9628"/>
        </w:tabs>
        <w:ind w:left="945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54305013" w:history="1">
        <w:r w:rsidR="00044645" w:rsidRPr="0036606C">
          <w:rPr>
            <w:rStyle w:val="ad"/>
            <w:noProof/>
          </w:rPr>
          <w:t>1.2.2</w:t>
        </w:r>
        <w:r w:rsidR="00044645" w:rsidRPr="0036606C">
          <w:rPr>
            <w:rStyle w:val="ad"/>
            <w:rFonts w:hint="eastAsia"/>
            <w:noProof/>
          </w:rPr>
          <w:t xml:space="preserve"> </w:t>
        </w:r>
        <w:r w:rsidR="00044645" w:rsidRPr="0036606C">
          <w:rPr>
            <w:rStyle w:val="ad"/>
            <w:rFonts w:hint="eastAsia"/>
            <w:noProof/>
          </w:rPr>
          <w:t>启动</w:t>
        </w:r>
        <w:r w:rsidR="00044645" w:rsidRPr="0036606C">
          <w:rPr>
            <w:rStyle w:val="ad"/>
            <w:noProof/>
          </w:rPr>
          <w:t>Docker</w:t>
        </w:r>
        <w:r w:rsidR="00044645" w:rsidRPr="0036606C">
          <w:rPr>
            <w:rStyle w:val="ad"/>
            <w:rFonts w:hint="eastAsia"/>
            <w:noProof/>
          </w:rPr>
          <w:t>服务</w:t>
        </w:r>
        <w:r w:rsidR="000446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4645">
          <w:rPr>
            <w:noProof/>
            <w:webHidden/>
          </w:rPr>
          <w:instrText xml:space="preserve"> PAGEREF _Toc454305013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64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4645" w:rsidRDefault="00DE37CB" w:rsidP="00044645">
      <w:pPr>
        <w:pStyle w:val="31"/>
        <w:tabs>
          <w:tab w:val="right" w:leader="dot" w:pos="9628"/>
        </w:tabs>
        <w:ind w:left="945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54305014" w:history="1">
        <w:r w:rsidR="00044645" w:rsidRPr="0036606C">
          <w:rPr>
            <w:rStyle w:val="ad"/>
            <w:noProof/>
          </w:rPr>
          <w:t>1.2.3</w:t>
        </w:r>
        <w:r w:rsidR="00044645" w:rsidRPr="0036606C">
          <w:rPr>
            <w:rStyle w:val="ad"/>
            <w:rFonts w:hint="eastAsia"/>
            <w:noProof/>
          </w:rPr>
          <w:t xml:space="preserve"> </w:t>
        </w:r>
        <w:r w:rsidR="00044645" w:rsidRPr="0036606C">
          <w:rPr>
            <w:rStyle w:val="ad"/>
            <w:rFonts w:hint="eastAsia"/>
            <w:noProof/>
          </w:rPr>
          <w:t>检查</w:t>
        </w:r>
        <w:r w:rsidR="00044645" w:rsidRPr="0036606C">
          <w:rPr>
            <w:rStyle w:val="ad"/>
            <w:noProof/>
          </w:rPr>
          <w:t>Docker</w:t>
        </w:r>
        <w:r w:rsidR="00044645" w:rsidRPr="0036606C">
          <w:rPr>
            <w:rStyle w:val="ad"/>
            <w:rFonts w:hint="eastAsia"/>
            <w:noProof/>
          </w:rPr>
          <w:t>状态</w:t>
        </w:r>
        <w:r w:rsidR="000446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4645">
          <w:rPr>
            <w:noProof/>
            <w:webHidden/>
          </w:rPr>
          <w:instrText xml:space="preserve"> PAGEREF _Toc454305014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64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4645" w:rsidRDefault="00DE37CB" w:rsidP="00044645">
      <w:pPr>
        <w:pStyle w:val="21"/>
        <w:tabs>
          <w:tab w:val="right" w:leader="dot" w:pos="9628"/>
        </w:tabs>
        <w:ind w:left="63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4305015" w:history="1">
        <w:r w:rsidR="00044645" w:rsidRPr="0036606C">
          <w:rPr>
            <w:rStyle w:val="ad"/>
            <w:noProof/>
          </w:rPr>
          <w:t>1.3</w:t>
        </w:r>
        <w:r w:rsidR="00044645" w:rsidRPr="0036606C">
          <w:rPr>
            <w:rStyle w:val="ad"/>
            <w:rFonts w:hint="eastAsia"/>
            <w:noProof/>
          </w:rPr>
          <w:t xml:space="preserve"> </w:t>
        </w:r>
        <w:r w:rsidR="00044645" w:rsidRPr="0036606C">
          <w:rPr>
            <w:rStyle w:val="ad"/>
            <w:rFonts w:hint="eastAsia"/>
            <w:noProof/>
          </w:rPr>
          <w:t>安装</w:t>
        </w:r>
        <w:r w:rsidR="00044645" w:rsidRPr="0036606C">
          <w:rPr>
            <w:rStyle w:val="ad"/>
            <w:noProof/>
          </w:rPr>
          <w:t>Mysql</w:t>
        </w:r>
        <w:r w:rsidR="000446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4645">
          <w:rPr>
            <w:noProof/>
            <w:webHidden/>
          </w:rPr>
          <w:instrText xml:space="preserve"> PAGEREF _Toc454305015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64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4645" w:rsidRDefault="00DE37CB" w:rsidP="00044645">
      <w:pPr>
        <w:pStyle w:val="31"/>
        <w:tabs>
          <w:tab w:val="right" w:leader="dot" w:pos="9628"/>
        </w:tabs>
        <w:ind w:left="945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54305016" w:history="1">
        <w:r w:rsidR="00044645" w:rsidRPr="0036606C">
          <w:rPr>
            <w:rStyle w:val="ad"/>
            <w:noProof/>
          </w:rPr>
          <w:t>1.3.1</w:t>
        </w:r>
        <w:r w:rsidR="00044645" w:rsidRPr="0036606C">
          <w:rPr>
            <w:rStyle w:val="ad"/>
            <w:rFonts w:hint="eastAsia"/>
            <w:noProof/>
          </w:rPr>
          <w:t xml:space="preserve"> </w:t>
        </w:r>
        <w:r w:rsidR="00044645" w:rsidRPr="0036606C">
          <w:rPr>
            <w:rStyle w:val="ad"/>
            <w:rFonts w:hint="eastAsia"/>
            <w:noProof/>
          </w:rPr>
          <w:t>命令安装</w:t>
        </w:r>
        <w:r w:rsidR="00044645" w:rsidRPr="0036606C">
          <w:rPr>
            <w:rStyle w:val="ad"/>
            <w:noProof/>
          </w:rPr>
          <w:t>Docker</w:t>
        </w:r>
        <w:r w:rsidR="000446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4645">
          <w:rPr>
            <w:noProof/>
            <w:webHidden/>
          </w:rPr>
          <w:instrText xml:space="preserve"> PAGEREF _Toc454305016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64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4645" w:rsidRDefault="00DE37CB" w:rsidP="00044645">
      <w:pPr>
        <w:pStyle w:val="31"/>
        <w:tabs>
          <w:tab w:val="right" w:leader="dot" w:pos="9628"/>
        </w:tabs>
        <w:ind w:left="945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54305017" w:history="1">
        <w:r w:rsidR="00044645" w:rsidRPr="0036606C">
          <w:rPr>
            <w:rStyle w:val="ad"/>
            <w:noProof/>
          </w:rPr>
          <w:t>1.3.2</w:t>
        </w:r>
        <w:r w:rsidR="00044645" w:rsidRPr="0036606C">
          <w:rPr>
            <w:rStyle w:val="ad"/>
            <w:rFonts w:hint="eastAsia"/>
            <w:noProof/>
          </w:rPr>
          <w:t xml:space="preserve"> </w:t>
        </w:r>
        <w:r w:rsidR="00044645" w:rsidRPr="0036606C">
          <w:rPr>
            <w:rStyle w:val="ad"/>
            <w:rFonts w:hint="eastAsia"/>
            <w:noProof/>
          </w:rPr>
          <w:t>检查</w:t>
        </w:r>
        <w:r w:rsidR="00044645" w:rsidRPr="0036606C">
          <w:rPr>
            <w:rStyle w:val="ad"/>
            <w:noProof/>
          </w:rPr>
          <w:t>mysql</w:t>
        </w:r>
        <w:r w:rsidR="00044645" w:rsidRPr="0036606C">
          <w:rPr>
            <w:rStyle w:val="ad"/>
            <w:rFonts w:hint="eastAsia"/>
            <w:noProof/>
          </w:rPr>
          <w:t>状态</w:t>
        </w:r>
        <w:r w:rsidR="000446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4645">
          <w:rPr>
            <w:noProof/>
            <w:webHidden/>
          </w:rPr>
          <w:instrText xml:space="preserve"> PAGEREF _Toc454305017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64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4645" w:rsidRDefault="00DE37CB" w:rsidP="00044645">
      <w:pPr>
        <w:pStyle w:val="21"/>
        <w:tabs>
          <w:tab w:val="right" w:leader="dot" w:pos="9628"/>
        </w:tabs>
        <w:ind w:left="63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4305018" w:history="1">
        <w:r w:rsidR="00044645" w:rsidRPr="0036606C">
          <w:rPr>
            <w:rStyle w:val="ad"/>
            <w:noProof/>
          </w:rPr>
          <w:t>1.4</w:t>
        </w:r>
        <w:r w:rsidR="00044645" w:rsidRPr="0036606C">
          <w:rPr>
            <w:rStyle w:val="ad"/>
            <w:rFonts w:hint="eastAsia"/>
            <w:noProof/>
          </w:rPr>
          <w:t xml:space="preserve"> </w:t>
        </w:r>
        <w:r w:rsidR="00044645" w:rsidRPr="0036606C">
          <w:rPr>
            <w:rStyle w:val="ad"/>
            <w:rFonts w:hint="eastAsia"/>
            <w:noProof/>
          </w:rPr>
          <w:t>安装</w:t>
        </w:r>
        <w:r w:rsidR="00044645" w:rsidRPr="0036606C">
          <w:rPr>
            <w:rStyle w:val="ad"/>
            <w:noProof/>
          </w:rPr>
          <w:t>SSH</w:t>
        </w:r>
        <w:r w:rsidR="000446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4645">
          <w:rPr>
            <w:noProof/>
            <w:webHidden/>
          </w:rPr>
          <w:instrText xml:space="preserve"> PAGEREF _Toc454305018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6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4645" w:rsidRDefault="00DE37CB" w:rsidP="00044645">
      <w:pPr>
        <w:pStyle w:val="31"/>
        <w:tabs>
          <w:tab w:val="right" w:leader="dot" w:pos="9628"/>
        </w:tabs>
        <w:ind w:left="945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54305019" w:history="1">
        <w:r w:rsidR="00044645" w:rsidRPr="0036606C">
          <w:rPr>
            <w:rStyle w:val="ad"/>
            <w:noProof/>
          </w:rPr>
          <w:t>1.4.1</w:t>
        </w:r>
        <w:r w:rsidR="00044645" w:rsidRPr="0036606C">
          <w:rPr>
            <w:rStyle w:val="ad"/>
            <w:rFonts w:hint="eastAsia"/>
            <w:noProof/>
          </w:rPr>
          <w:t xml:space="preserve"> </w:t>
        </w:r>
        <w:r w:rsidR="00044645" w:rsidRPr="0036606C">
          <w:rPr>
            <w:rStyle w:val="ad"/>
            <w:rFonts w:hint="eastAsia"/>
            <w:noProof/>
          </w:rPr>
          <w:t>命令安装</w:t>
        </w:r>
        <w:r w:rsidR="00044645" w:rsidRPr="0036606C">
          <w:rPr>
            <w:rStyle w:val="ad"/>
            <w:noProof/>
          </w:rPr>
          <w:t>SSH</w:t>
        </w:r>
        <w:r w:rsidR="000446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4645">
          <w:rPr>
            <w:noProof/>
            <w:webHidden/>
          </w:rPr>
          <w:instrText xml:space="preserve"> PAGEREF _Toc454305019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6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4645" w:rsidRDefault="00DE37CB" w:rsidP="00044645">
      <w:pPr>
        <w:pStyle w:val="31"/>
        <w:tabs>
          <w:tab w:val="right" w:leader="dot" w:pos="9628"/>
        </w:tabs>
        <w:ind w:left="945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54305020" w:history="1">
        <w:r w:rsidR="00044645" w:rsidRPr="0036606C">
          <w:rPr>
            <w:rStyle w:val="ad"/>
            <w:noProof/>
          </w:rPr>
          <w:t>1.4.2</w:t>
        </w:r>
        <w:r w:rsidR="00044645" w:rsidRPr="0036606C">
          <w:rPr>
            <w:rStyle w:val="ad"/>
            <w:rFonts w:hint="eastAsia"/>
            <w:noProof/>
          </w:rPr>
          <w:t xml:space="preserve"> </w:t>
        </w:r>
        <w:r w:rsidR="00044645" w:rsidRPr="0036606C">
          <w:rPr>
            <w:rStyle w:val="ad"/>
            <w:rFonts w:hint="eastAsia"/>
            <w:noProof/>
          </w:rPr>
          <w:t>修改配置</w:t>
        </w:r>
        <w:r w:rsidR="000446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4645">
          <w:rPr>
            <w:noProof/>
            <w:webHidden/>
          </w:rPr>
          <w:instrText xml:space="preserve"> PAGEREF _Toc454305020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6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4645" w:rsidRDefault="00DE37CB" w:rsidP="0036606C">
      <w:pPr>
        <w:pStyle w:val="31"/>
        <w:tabs>
          <w:tab w:val="right" w:leader="dot" w:pos="9628"/>
        </w:tabs>
        <w:ind w:left="945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54305021" w:history="1">
        <w:r w:rsidR="00044645" w:rsidRPr="0036606C">
          <w:rPr>
            <w:rStyle w:val="ad"/>
            <w:noProof/>
          </w:rPr>
          <w:t>1.4.3</w:t>
        </w:r>
        <w:r w:rsidR="00044645" w:rsidRPr="0036606C">
          <w:rPr>
            <w:rStyle w:val="ad"/>
            <w:rFonts w:hint="eastAsia"/>
            <w:noProof/>
          </w:rPr>
          <w:t xml:space="preserve"> </w:t>
        </w:r>
        <w:r w:rsidR="00044645" w:rsidRPr="0036606C">
          <w:rPr>
            <w:rStyle w:val="ad"/>
            <w:rFonts w:hint="eastAsia"/>
            <w:noProof/>
          </w:rPr>
          <w:t>重启</w:t>
        </w:r>
        <w:r w:rsidR="00044645" w:rsidRPr="0036606C">
          <w:rPr>
            <w:rStyle w:val="ad"/>
            <w:noProof/>
          </w:rPr>
          <w:t>ssh</w:t>
        </w:r>
        <w:r w:rsidR="00044645" w:rsidRPr="0036606C">
          <w:rPr>
            <w:rStyle w:val="ad"/>
            <w:rFonts w:hint="eastAsia"/>
            <w:noProof/>
          </w:rPr>
          <w:t>服务</w:t>
        </w:r>
        <w:r w:rsidR="000446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4645">
          <w:rPr>
            <w:noProof/>
            <w:webHidden/>
          </w:rPr>
          <w:instrText xml:space="preserve"> PAGEREF _Toc454305021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6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4645" w:rsidRDefault="00DE37CB" w:rsidP="0036606C">
      <w:pPr>
        <w:pStyle w:val="31"/>
        <w:tabs>
          <w:tab w:val="right" w:leader="dot" w:pos="9628"/>
        </w:tabs>
        <w:ind w:left="945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54305022" w:history="1">
        <w:r w:rsidR="00044645" w:rsidRPr="0036606C">
          <w:rPr>
            <w:rStyle w:val="ad"/>
            <w:noProof/>
          </w:rPr>
          <w:t>1.4.4</w:t>
        </w:r>
        <w:r w:rsidR="00044645" w:rsidRPr="0036606C">
          <w:rPr>
            <w:rStyle w:val="ad"/>
            <w:rFonts w:hint="eastAsia"/>
            <w:noProof/>
          </w:rPr>
          <w:t xml:space="preserve"> </w:t>
        </w:r>
        <w:r w:rsidR="00044645" w:rsidRPr="0036606C">
          <w:rPr>
            <w:rStyle w:val="ad"/>
            <w:rFonts w:hint="eastAsia"/>
            <w:noProof/>
          </w:rPr>
          <w:t>检查</w:t>
        </w:r>
        <w:r w:rsidR="00044645" w:rsidRPr="0036606C">
          <w:rPr>
            <w:rStyle w:val="ad"/>
            <w:noProof/>
          </w:rPr>
          <w:t>ssh</w:t>
        </w:r>
        <w:r w:rsidR="00044645" w:rsidRPr="0036606C">
          <w:rPr>
            <w:rStyle w:val="ad"/>
            <w:rFonts w:hint="eastAsia"/>
            <w:noProof/>
          </w:rPr>
          <w:t>状态</w:t>
        </w:r>
        <w:r w:rsidR="000446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4645">
          <w:rPr>
            <w:noProof/>
            <w:webHidden/>
          </w:rPr>
          <w:instrText xml:space="preserve"> PAGEREF _Toc454305022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6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4645" w:rsidRDefault="00DE37CB">
      <w:pPr>
        <w:pStyle w:val="1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4305023" w:history="1">
        <w:r w:rsidR="00044645" w:rsidRPr="0036606C">
          <w:rPr>
            <w:rStyle w:val="ad"/>
            <w:rFonts w:hint="eastAsia"/>
            <w:noProof/>
          </w:rPr>
          <w:t>第</w:t>
        </w:r>
        <w:r w:rsidR="00044645" w:rsidRPr="0036606C">
          <w:rPr>
            <w:rStyle w:val="ad"/>
            <w:rFonts w:hint="eastAsia"/>
            <w:noProof/>
          </w:rPr>
          <w:t>2</w:t>
        </w:r>
        <w:r w:rsidR="00044645" w:rsidRPr="0036606C">
          <w:rPr>
            <w:rStyle w:val="ad"/>
            <w:rFonts w:hint="eastAsia"/>
            <w:noProof/>
          </w:rPr>
          <w:t>章</w:t>
        </w:r>
        <w:r w:rsidR="000446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44645" w:rsidRPr="0036606C">
          <w:rPr>
            <w:rStyle w:val="ad"/>
            <w:rFonts w:hint="eastAsia"/>
            <w:noProof/>
          </w:rPr>
          <w:t>容器启动</w:t>
        </w:r>
        <w:r w:rsidR="000446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4645">
          <w:rPr>
            <w:noProof/>
            <w:webHidden/>
          </w:rPr>
          <w:instrText xml:space="preserve"> PAGEREF _Toc454305023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6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4645" w:rsidRDefault="00DE37CB" w:rsidP="00044645">
      <w:pPr>
        <w:pStyle w:val="21"/>
        <w:tabs>
          <w:tab w:val="right" w:leader="dot" w:pos="9628"/>
        </w:tabs>
        <w:ind w:left="63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4305024" w:history="1">
        <w:r w:rsidR="00044645" w:rsidRPr="0036606C">
          <w:rPr>
            <w:rStyle w:val="ad"/>
            <w:noProof/>
          </w:rPr>
          <w:t>2.1</w:t>
        </w:r>
        <w:r w:rsidR="00044645" w:rsidRPr="0036606C">
          <w:rPr>
            <w:rStyle w:val="ad"/>
            <w:rFonts w:hint="eastAsia"/>
            <w:noProof/>
          </w:rPr>
          <w:t xml:space="preserve"> </w:t>
        </w:r>
        <w:r w:rsidR="00044645" w:rsidRPr="0036606C">
          <w:rPr>
            <w:rStyle w:val="ad"/>
            <w:rFonts w:hint="eastAsia"/>
            <w:noProof/>
          </w:rPr>
          <w:t>启动</w:t>
        </w:r>
        <w:r w:rsidR="000446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4645">
          <w:rPr>
            <w:noProof/>
            <w:webHidden/>
          </w:rPr>
          <w:instrText xml:space="preserve"> PAGEREF _Toc454305024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46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0820" w:rsidRPr="00C60820" w:rsidRDefault="00DE37CB" w:rsidP="007E17A8">
      <w:pPr>
        <w:ind w:left="0"/>
      </w:pPr>
      <w:r>
        <w:fldChar w:fldCharType="end"/>
      </w:r>
    </w:p>
    <w:p w:rsidR="00C1217C" w:rsidRPr="004C71B4" w:rsidRDefault="00C1217C" w:rsidP="00581BA3">
      <w:pPr>
        <w:pStyle w:val="1-"/>
        <w:ind w:right="210"/>
        <w:rPr>
          <w:rFonts w:ascii="宋体" w:eastAsia="宋体" w:hAnsi="宋体"/>
          <w:sz w:val="21"/>
          <w:szCs w:val="21"/>
        </w:rPr>
        <w:sectPr w:rsidR="00C1217C" w:rsidRPr="004C71B4" w:rsidSect="00A31421">
          <w:headerReference w:type="even" r:id="rId9"/>
          <w:headerReference w:type="default" r:id="rId10"/>
          <w:footerReference w:type="even" r:id="rId11"/>
          <w:footerReference w:type="default" r:id="rId12"/>
          <w:type w:val="oddPage"/>
          <w:pgSz w:w="11906" w:h="16838" w:code="9"/>
          <w:pgMar w:top="1701" w:right="1134" w:bottom="1701" w:left="1134" w:header="567" w:footer="567" w:gutter="0"/>
          <w:pgNumType w:fmt="lowerRoman" w:start="1"/>
          <w:cols w:space="720"/>
          <w:docGrid w:linePitch="312"/>
        </w:sectPr>
      </w:pPr>
      <w:bookmarkStart w:id="41" w:name="_Toc278281413"/>
      <w:bookmarkStart w:id="42" w:name="_Toc278282464"/>
      <w:bookmarkStart w:id="43" w:name="_Toc322676332"/>
      <w:bookmarkStart w:id="44" w:name="_Toc330996281"/>
      <w:bookmarkStart w:id="45" w:name="_Toc333582484"/>
      <w:bookmarkStart w:id="46" w:name="_Toc333582596"/>
      <w:bookmarkStart w:id="47" w:name="_Toc333582929"/>
      <w:bookmarkStart w:id="48" w:name="_Toc333822802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AF71AC" w:rsidRDefault="00D5674C" w:rsidP="00977B94">
      <w:pPr>
        <w:pStyle w:val="11"/>
        <w:ind w:right="210"/>
      </w:pPr>
      <w:bookmarkStart w:id="49" w:name="_Toc326778941"/>
      <w:bookmarkStart w:id="50" w:name="_Toc326929988"/>
      <w:bookmarkStart w:id="51" w:name="_Toc330992679"/>
      <w:bookmarkStart w:id="52" w:name="_Toc333589821"/>
      <w:bookmarkStart w:id="53" w:name="_Toc372017214"/>
      <w:bookmarkStart w:id="54" w:name="_Toc372048743"/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rPr>
          <w:rFonts w:hint="eastAsia"/>
        </w:rPr>
        <w:lastRenderedPageBreak/>
        <w:t>安装</w:t>
      </w:r>
    </w:p>
    <w:p w:rsidR="00C75568" w:rsidRDefault="00E45603" w:rsidP="00C75568">
      <w:pPr>
        <w:pStyle w:val="20"/>
        <w:rPr>
          <w:lang w:eastAsia="zh-CN"/>
        </w:rPr>
      </w:pPr>
      <w:bookmarkStart w:id="55" w:name="_Toc454305010"/>
      <w:r>
        <w:rPr>
          <w:rFonts w:hint="eastAsia"/>
          <w:lang w:eastAsia="zh-CN"/>
        </w:rPr>
        <w:t>安装操作系统</w:t>
      </w:r>
      <w:bookmarkEnd w:id="55"/>
      <w:r w:rsidR="006801D1">
        <w:rPr>
          <w:rFonts w:hint="eastAsia"/>
          <w:lang w:eastAsia="zh-CN"/>
        </w:rPr>
        <w:t>Centos</w:t>
      </w:r>
    </w:p>
    <w:p w:rsidR="001D42A2" w:rsidRPr="001D42A2" w:rsidRDefault="00E45603" w:rsidP="00B823F7">
      <w:pPr>
        <w:pStyle w:val="affff9"/>
        <w:numPr>
          <w:ilvl w:val="0"/>
          <w:numId w:val="11"/>
        </w:numPr>
        <w:ind w:firstLineChars="0"/>
      </w:pPr>
      <w:r>
        <w:rPr>
          <w:rFonts w:hint="eastAsia"/>
        </w:rPr>
        <w:t>要求必须使用</w:t>
      </w:r>
      <w:r w:rsidR="006801D1">
        <w:rPr>
          <w:rFonts w:hint="eastAsia"/>
        </w:rPr>
        <w:t>Centos</w:t>
      </w:r>
      <w:r>
        <w:rPr>
          <w:rFonts w:hint="eastAsia"/>
        </w:rPr>
        <w:t xml:space="preserve"> </w:t>
      </w:r>
      <w:r w:rsidR="006801D1">
        <w:rPr>
          <w:rFonts w:hint="eastAsia"/>
        </w:rPr>
        <w:t>7</w:t>
      </w:r>
      <w:r w:rsidR="006801D1">
        <w:rPr>
          <w:rFonts w:hint="eastAsia"/>
        </w:rPr>
        <w:t>版本</w:t>
      </w:r>
      <w:r>
        <w:rPr>
          <w:rFonts w:hint="eastAsia"/>
        </w:rPr>
        <w:t>以上</w:t>
      </w:r>
      <w:r w:rsidR="00E43552">
        <w:rPr>
          <w:rFonts w:hint="eastAsia"/>
        </w:rPr>
        <w:t>。</w:t>
      </w:r>
    </w:p>
    <w:p w:rsidR="001D42A2" w:rsidRDefault="006C1C13" w:rsidP="001D42A2">
      <w:pPr>
        <w:pStyle w:val="20"/>
        <w:rPr>
          <w:lang w:eastAsia="zh-CN"/>
        </w:rPr>
      </w:pPr>
      <w:bookmarkStart w:id="56" w:name="_Toc454305011"/>
      <w:r>
        <w:rPr>
          <w:rFonts w:hint="eastAsia"/>
          <w:lang w:eastAsia="zh-CN"/>
        </w:rPr>
        <w:t>安装</w:t>
      </w:r>
      <w:bookmarkEnd w:id="56"/>
      <w:r w:rsidR="00895DFE">
        <w:rPr>
          <w:rFonts w:hint="eastAsia"/>
          <w:lang w:eastAsia="zh-CN"/>
        </w:rPr>
        <w:t>Redis</w:t>
      </w:r>
    </w:p>
    <w:p w:rsidR="00E43552" w:rsidRDefault="00B92C3B" w:rsidP="00B92C3B">
      <w:pPr>
        <w:pStyle w:val="30"/>
      </w:pPr>
      <w:bookmarkStart w:id="57" w:name="_Toc454305012"/>
      <w:r>
        <w:rPr>
          <w:rFonts w:hint="eastAsia"/>
        </w:rPr>
        <w:t>命令安装</w:t>
      </w:r>
      <w:bookmarkEnd w:id="57"/>
      <w:r w:rsidR="00895DFE">
        <w:rPr>
          <w:rFonts w:hint="eastAsia"/>
        </w:rPr>
        <w:t>Redis</w:t>
      </w:r>
    </w:p>
    <w:p w:rsidR="008F52EC" w:rsidRDefault="008F52EC" w:rsidP="00B823F7">
      <w:pPr>
        <w:pStyle w:val="affff9"/>
        <w:numPr>
          <w:ilvl w:val="0"/>
          <w:numId w:val="9"/>
        </w:numPr>
        <w:ind w:firstLineChars="0"/>
        <w:rPr>
          <w:rFonts w:hint="eastAsia"/>
        </w:rPr>
      </w:pPr>
      <w:r w:rsidRPr="008F52EC">
        <w:t>tar -xzvf redis-3.0.4.tar.gz</w:t>
      </w:r>
    </w:p>
    <w:p w:rsidR="008F52EC" w:rsidRDefault="008F52EC" w:rsidP="00B823F7">
      <w:pPr>
        <w:pStyle w:val="affff9"/>
        <w:numPr>
          <w:ilvl w:val="0"/>
          <w:numId w:val="9"/>
        </w:numPr>
        <w:ind w:firstLineChars="0"/>
        <w:rPr>
          <w:rFonts w:hint="eastAsia"/>
        </w:rPr>
      </w:pPr>
      <w:r w:rsidRPr="008F52EC">
        <w:t>cd redis-3.0.4</w:t>
      </w:r>
    </w:p>
    <w:p w:rsidR="00B92C3B" w:rsidRDefault="008F52EC" w:rsidP="00B823F7">
      <w:pPr>
        <w:pStyle w:val="affff9"/>
        <w:numPr>
          <w:ilvl w:val="0"/>
          <w:numId w:val="9"/>
        </w:numPr>
        <w:ind w:firstLineChars="0"/>
      </w:pPr>
      <w:r w:rsidRPr="008F52EC">
        <w:t>make ; make install</w:t>
      </w:r>
    </w:p>
    <w:p w:rsidR="001D42A2" w:rsidRDefault="00B92C3B" w:rsidP="001D42A2">
      <w:pPr>
        <w:pStyle w:val="30"/>
      </w:pPr>
      <w:bookmarkStart w:id="58" w:name="_Toc454305013"/>
      <w:r>
        <w:rPr>
          <w:rFonts w:hint="eastAsia"/>
        </w:rPr>
        <w:t>启动</w:t>
      </w:r>
      <w:r w:rsidR="009A4DF5">
        <w:rPr>
          <w:rFonts w:hint="eastAsia"/>
        </w:rPr>
        <w:t>Redis</w:t>
      </w:r>
      <w:r>
        <w:rPr>
          <w:rFonts w:hint="eastAsia"/>
        </w:rPr>
        <w:t>服务</w:t>
      </w:r>
      <w:bookmarkEnd w:id="58"/>
    </w:p>
    <w:p w:rsidR="00B30FAA" w:rsidRDefault="003850D0" w:rsidP="00B823F7">
      <w:pPr>
        <w:pStyle w:val="affff9"/>
        <w:numPr>
          <w:ilvl w:val="0"/>
          <w:numId w:val="10"/>
        </w:numPr>
        <w:ind w:firstLineChars="0"/>
      </w:pPr>
      <w:r w:rsidRPr="003850D0">
        <w:t>redis-server redis.conf</w:t>
      </w:r>
    </w:p>
    <w:p w:rsidR="00992BB4" w:rsidRDefault="00992BB4" w:rsidP="00992BB4">
      <w:pPr>
        <w:pStyle w:val="30"/>
      </w:pPr>
      <w:bookmarkStart w:id="59" w:name="_Toc454305014"/>
      <w:r>
        <w:rPr>
          <w:rFonts w:hint="eastAsia"/>
        </w:rPr>
        <w:t>检查</w:t>
      </w:r>
      <w:r w:rsidR="009A4DF5">
        <w:rPr>
          <w:rFonts w:hint="eastAsia"/>
        </w:rPr>
        <w:t>Redis</w:t>
      </w:r>
      <w:r>
        <w:rPr>
          <w:rFonts w:hint="eastAsia"/>
        </w:rPr>
        <w:t>状态</w:t>
      </w:r>
      <w:bookmarkEnd w:id="59"/>
    </w:p>
    <w:p w:rsidR="00AB44FE" w:rsidRDefault="00AB44FE" w:rsidP="00AB44FE">
      <w:r>
        <w:t># redis-cli</w:t>
      </w:r>
    </w:p>
    <w:p w:rsidR="000C5990" w:rsidRDefault="00AB44FE" w:rsidP="00AB44FE">
      <w:r>
        <w:t>127.0.0.1:6379&gt;</w:t>
      </w:r>
    </w:p>
    <w:p w:rsidR="00992BB4" w:rsidRPr="00992BB4" w:rsidRDefault="00992BB4" w:rsidP="00992BB4">
      <w:r>
        <w:rPr>
          <w:rFonts w:hint="eastAsia"/>
        </w:rPr>
        <w:t>有输出即可</w:t>
      </w:r>
    </w:p>
    <w:p w:rsidR="00D44E22" w:rsidRDefault="00D44E22" w:rsidP="00D44E22">
      <w:pPr>
        <w:pStyle w:val="20"/>
        <w:rPr>
          <w:lang w:eastAsia="zh-CN"/>
        </w:rPr>
      </w:pPr>
      <w:bookmarkStart w:id="60" w:name="_Toc454305015"/>
      <w:r>
        <w:rPr>
          <w:rFonts w:hint="eastAsia"/>
          <w:lang w:eastAsia="zh-CN"/>
        </w:rPr>
        <w:t>安装</w:t>
      </w:r>
      <w:bookmarkEnd w:id="60"/>
      <w:r w:rsidR="009A4DF5">
        <w:rPr>
          <w:rFonts w:hint="eastAsia"/>
          <w:lang w:eastAsia="zh-CN"/>
        </w:rPr>
        <w:t>Rabbitmq</w:t>
      </w:r>
    </w:p>
    <w:p w:rsidR="00D44E22" w:rsidRDefault="00D44E22" w:rsidP="00D44E22">
      <w:pPr>
        <w:pStyle w:val="30"/>
      </w:pPr>
      <w:bookmarkStart w:id="61" w:name="_Toc454305016"/>
      <w:r>
        <w:rPr>
          <w:rFonts w:hint="eastAsia"/>
        </w:rPr>
        <w:t>命令安装</w:t>
      </w:r>
      <w:bookmarkEnd w:id="61"/>
      <w:r w:rsidR="006801D1">
        <w:rPr>
          <w:rFonts w:hint="eastAsia"/>
        </w:rPr>
        <w:t>Rabbitmq</w:t>
      </w:r>
    </w:p>
    <w:p w:rsidR="00D44E22" w:rsidRDefault="00655812" w:rsidP="00B823F7">
      <w:pPr>
        <w:pStyle w:val="affff9"/>
        <w:numPr>
          <w:ilvl w:val="0"/>
          <w:numId w:val="9"/>
        </w:numPr>
        <w:ind w:firstLineChars="0"/>
      </w:pPr>
      <w:r w:rsidRPr="00655812">
        <w:t>rpm -Uvh openssl-1.0.1e-42.el6.x86_64.rpm openssl-devel-1.0.1e-42.el6.x86_64.rpm</w:t>
      </w:r>
    </w:p>
    <w:p w:rsidR="00D44E22" w:rsidRDefault="003F043B" w:rsidP="00B823F7">
      <w:pPr>
        <w:pStyle w:val="affff9"/>
        <w:numPr>
          <w:ilvl w:val="0"/>
          <w:numId w:val="9"/>
        </w:numPr>
        <w:ind w:firstLineChars="0"/>
        <w:rPr>
          <w:rFonts w:hint="eastAsia"/>
        </w:rPr>
      </w:pPr>
      <w:r w:rsidRPr="003F043B">
        <w:t>rpm -ivh erlang-18.3-1.el6.x86_64.rpm</w:t>
      </w:r>
    </w:p>
    <w:p w:rsidR="00541195" w:rsidRDefault="00541195" w:rsidP="00B823F7">
      <w:pPr>
        <w:pStyle w:val="affff9"/>
        <w:numPr>
          <w:ilvl w:val="0"/>
          <w:numId w:val="9"/>
        </w:numPr>
        <w:ind w:firstLineChars="0"/>
        <w:rPr>
          <w:rFonts w:hint="eastAsia"/>
        </w:rPr>
      </w:pPr>
      <w:r w:rsidRPr="00541195">
        <w:t>rpm -ivh rabbitmq-server-3.6.1-1.noarch.rpm</w:t>
      </w:r>
    </w:p>
    <w:p w:rsidR="00864B80" w:rsidRDefault="00864B80" w:rsidP="00864B80">
      <w:pPr>
        <w:rPr>
          <w:rFonts w:hint="eastAsia"/>
        </w:rPr>
      </w:pPr>
      <w:r>
        <w:rPr>
          <w:rFonts w:hint="eastAsia"/>
        </w:rPr>
        <w:t>检查是否安装成功：</w:t>
      </w:r>
    </w:p>
    <w:p w:rsidR="00864B80" w:rsidRDefault="00864B80" w:rsidP="00085D72">
      <w:pPr>
        <w:pStyle w:val="affff9"/>
        <w:numPr>
          <w:ilvl w:val="0"/>
          <w:numId w:val="9"/>
        </w:numPr>
        <w:ind w:firstLineChars="0"/>
      </w:pPr>
      <w:r>
        <w:t>rabbitmqctl status</w:t>
      </w:r>
    </w:p>
    <w:p w:rsidR="00C70F9C" w:rsidRDefault="00C70F9C" w:rsidP="00C70F9C">
      <w:pPr>
        <w:pStyle w:val="30"/>
      </w:pPr>
      <w:bookmarkStart w:id="62" w:name="_Toc454305017"/>
      <w:r>
        <w:rPr>
          <w:rFonts w:hint="eastAsia"/>
        </w:rPr>
        <w:lastRenderedPageBreak/>
        <w:t>检查</w:t>
      </w:r>
      <w:r w:rsidR="006801D1">
        <w:rPr>
          <w:rFonts w:hint="eastAsia"/>
        </w:rPr>
        <w:t>Rabbitmq</w:t>
      </w:r>
      <w:r>
        <w:rPr>
          <w:rFonts w:hint="eastAsia"/>
        </w:rPr>
        <w:t>状态</w:t>
      </w:r>
      <w:bookmarkEnd w:id="62"/>
    </w:p>
    <w:p w:rsidR="00C70F9C" w:rsidRDefault="0096218A" w:rsidP="00C70F9C">
      <w:r>
        <w:rPr>
          <w:rFonts w:hint="eastAsia"/>
        </w:rPr>
        <w:t>r</w:t>
      </w:r>
      <w:r w:rsidRPr="0096218A">
        <w:t>abbitmqctl</w:t>
      </w:r>
      <w:r>
        <w:rPr>
          <w:rFonts w:hint="eastAsia"/>
        </w:rPr>
        <w:t xml:space="preserve"> status</w:t>
      </w:r>
    </w:p>
    <w:p w:rsidR="00B30FAA" w:rsidRDefault="000C5990" w:rsidP="006801D1">
      <w:pPr>
        <w:rPr>
          <w:rFonts w:hint="eastAsia"/>
        </w:rPr>
      </w:pPr>
      <w:r>
        <w:rPr>
          <w:rFonts w:hint="eastAsia"/>
        </w:rPr>
        <w:t>有输出即可</w:t>
      </w:r>
    </w:p>
    <w:p w:rsidR="00850EE0" w:rsidRDefault="00850EE0" w:rsidP="00850EE0">
      <w:pPr>
        <w:pStyle w:val="3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Rabbitmq</w:t>
      </w:r>
      <w:r>
        <w:rPr>
          <w:rFonts w:hint="eastAsia"/>
        </w:rPr>
        <w:t>参数</w:t>
      </w:r>
    </w:p>
    <w:p w:rsidR="00850EE0" w:rsidRDefault="00850EE0" w:rsidP="0078218B">
      <w:pPr>
        <w:pStyle w:val="affff9"/>
        <w:numPr>
          <w:ilvl w:val="0"/>
          <w:numId w:val="9"/>
        </w:numPr>
        <w:ind w:firstLineChars="0"/>
      </w:pPr>
      <w:r>
        <w:t>rabbitmq-plugins enable rabbitmq_management</w:t>
      </w:r>
    </w:p>
    <w:p w:rsidR="00850EE0" w:rsidRDefault="00850EE0" w:rsidP="0078218B">
      <w:pPr>
        <w:pStyle w:val="affff9"/>
        <w:numPr>
          <w:ilvl w:val="0"/>
          <w:numId w:val="9"/>
        </w:numPr>
        <w:ind w:firstLineChars="0"/>
      </w:pPr>
      <w:r>
        <w:t>rabbitmqctl add_user xinwei 123456</w:t>
      </w:r>
    </w:p>
    <w:p w:rsidR="00850EE0" w:rsidRDefault="00850EE0" w:rsidP="0078218B">
      <w:pPr>
        <w:pStyle w:val="affff9"/>
        <w:numPr>
          <w:ilvl w:val="0"/>
          <w:numId w:val="9"/>
        </w:numPr>
        <w:ind w:firstLineChars="0"/>
      </w:pPr>
      <w:r>
        <w:t>rabbitmqctl set_user_tags xinwei administrator</w:t>
      </w:r>
    </w:p>
    <w:p w:rsidR="00850EE0" w:rsidRDefault="00850EE0" w:rsidP="0078218B">
      <w:pPr>
        <w:pStyle w:val="affff9"/>
        <w:numPr>
          <w:ilvl w:val="0"/>
          <w:numId w:val="9"/>
        </w:numPr>
        <w:ind w:firstLineChars="0"/>
        <w:rPr>
          <w:rFonts w:hint="eastAsia"/>
        </w:rPr>
      </w:pPr>
      <w:r>
        <w:t>rabbitmqctl set_permissions -p / xinwei '.*' '.*' '.*'</w:t>
      </w:r>
    </w:p>
    <w:p w:rsidR="0078218B" w:rsidRDefault="0078218B" w:rsidP="0078218B">
      <w:pPr>
        <w:pStyle w:val="30"/>
        <w:rPr>
          <w:rFonts w:hint="eastAsia"/>
        </w:rPr>
      </w:pPr>
      <w:r>
        <w:rPr>
          <w:rFonts w:hint="eastAsia"/>
        </w:rPr>
        <w:t>配置</w:t>
      </w:r>
      <w:r w:rsidR="000B1E5B">
        <w:rPr>
          <w:rFonts w:hint="eastAsia"/>
        </w:rPr>
        <w:t>Rabbitmq</w:t>
      </w:r>
      <w:r>
        <w:rPr>
          <w:rFonts w:hint="eastAsia"/>
        </w:rPr>
        <w:t>服务</w:t>
      </w:r>
    </w:p>
    <w:p w:rsidR="006F234A" w:rsidRDefault="006F234A" w:rsidP="00CD736D">
      <w:pPr>
        <w:pStyle w:val="affff9"/>
        <w:numPr>
          <w:ilvl w:val="0"/>
          <w:numId w:val="9"/>
        </w:numPr>
        <w:ind w:firstLineChars="0"/>
        <w:rPr>
          <w:rFonts w:hint="eastAsia"/>
        </w:rPr>
      </w:pPr>
      <w:r w:rsidRPr="006F234A">
        <w:t>systemctl enable rabbitmq-server</w:t>
      </w:r>
    </w:p>
    <w:p w:rsidR="00850EE0" w:rsidRDefault="001842CF" w:rsidP="00CD736D">
      <w:pPr>
        <w:pStyle w:val="affff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s</w:t>
      </w:r>
      <w:r w:rsidR="0078218B">
        <w:rPr>
          <w:rFonts w:hint="eastAsia"/>
        </w:rPr>
        <w:t xml:space="preserve">ystemctl </w:t>
      </w:r>
      <w:r w:rsidR="006F234A">
        <w:rPr>
          <w:rFonts w:hint="eastAsia"/>
        </w:rPr>
        <w:t xml:space="preserve">start </w:t>
      </w:r>
      <w:r w:rsidR="0078218B" w:rsidRPr="0078218B">
        <w:t>rabbitmq-server</w:t>
      </w:r>
      <w:r w:rsidR="0078218B">
        <w:rPr>
          <w:rFonts w:hint="eastAsia"/>
        </w:rPr>
        <w:t xml:space="preserve"> </w:t>
      </w:r>
    </w:p>
    <w:p w:rsidR="00DD7765" w:rsidRPr="00CD736D" w:rsidRDefault="00DD7765" w:rsidP="00DD7765">
      <w:pPr>
        <w:pStyle w:val="affff9"/>
        <w:numPr>
          <w:ilvl w:val="0"/>
          <w:numId w:val="9"/>
        </w:numPr>
        <w:ind w:firstLineChars="0"/>
      </w:pPr>
      <w:r>
        <w:rPr>
          <w:rFonts w:hint="eastAsia"/>
        </w:rPr>
        <w:t>systemctl status</w:t>
      </w:r>
      <w:r w:rsidR="0067468B">
        <w:rPr>
          <w:rFonts w:hint="eastAsia"/>
        </w:rPr>
        <w:t xml:space="preserve"> </w:t>
      </w:r>
      <w:r w:rsidRPr="0078218B">
        <w:t>rabbitmq-server</w:t>
      </w:r>
      <w:r>
        <w:rPr>
          <w:rFonts w:hint="eastAsia"/>
        </w:rPr>
        <w:t xml:space="preserve"> </w:t>
      </w:r>
    </w:p>
    <w:p w:rsidR="00B144A2" w:rsidRPr="00B144A2" w:rsidRDefault="00E9682A" w:rsidP="00B823F7">
      <w:pPr>
        <w:pStyle w:val="11"/>
        <w:ind w:right="210"/>
      </w:pPr>
      <w:bookmarkStart w:id="63" w:name="_Toc454305023"/>
      <w:r>
        <w:rPr>
          <w:rFonts w:hint="eastAsia"/>
        </w:rPr>
        <w:t>部署</w:t>
      </w:r>
      <w:bookmarkEnd w:id="63"/>
    </w:p>
    <w:p w:rsidR="00E9682A" w:rsidRPr="00E9682A" w:rsidRDefault="00E9682A" w:rsidP="00E9682A">
      <w:pPr>
        <w:pStyle w:val="20"/>
        <w:rPr>
          <w:lang w:eastAsia="zh-CN"/>
        </w:rPr>
      </w:pPr>
      <w:r>
        <w:rPr>
          <w:rFonts w:hint="eastAsia"/>
          <w:lang w:eastAsia="zh-CN"/>
        </w:rPr>
        <w:t>部署环境</w:t>
      </w:r>
    </w:p>
    <w:p w:rsidR="004A5F48" w:rsidRDefault="00702B6C" w:rsidP="00702B6C">
      <w:pPr>
        <w:pStyle w:val="30"/>
      </w:pPr>
      <w:r>
        <w:rPr>
          <w:rFonts w:hint="eastAsia"/>
        </w:rPr>
        <w:t>解压发布包</w:t>
      </w:r>
    </w:p>
    <w:p w:rsidR="00702B6C" w:rsidRDefault="00872913" w:rsidP="00743630">
      <w:r>
        <w:rPr>
          <w:rFonts w:hint="eastAsia"/>
        </w:rPr>
        <w:t>unzip</w:t>
      </w:r>
      <w:r w:rsidR="00702B6C">
        <w:t xml:space="preserve"> </w:t>
      </w:r>
      <w:r w:rsidR="00702B6C">
        <w:rPr>
          <w:rFonts w:hint="eastAsia"/>
        </w:rPr>
        <w:t>imd6000</w:t>
      </w:r>
      <w:r w:rsidR="00636F5D">
        <w:rPr>
          <w:rFonts w:hint="eastAsia"/>
        </w:rPr>
        <w:t>_VXX.XX.XX.XX</w:t>
      </w:r>
      <w:r w:rsidR="00702B6C">
        <w:rPr>
          <w:rFonts w:hint="eastAsia"/>
        </w:rPr>
        <w:t>.</w:t>
      </w:r>
      <w:r>
        <w:rPr>
          <w:rFonts w:hint="eastAsia"/>
        </w:rPr>
        <w:t>zip</w:t>
      </w:r>
    </w:p>
    <w:p w:rsidR="001F08CA" w:rsidRDefault="001F08CA" w:rsidP="001F08CA">
      <w:pPr>
        <w:pStyle w:val="30"/>
      </w:pPr>
      <w:r>
        <w:rPr>
          <w:rFonts w:hint="eastAsia"/>
        </w:rPr>
        <w:t>数据库初始化</w:t>
      </w:r>
    </w:p>
    <w:p w:rsidR="001F08CA" w:rsidRDefault="001F08CA" w:rsidP="001F08CA">
      <w:r>
        <w:rPr>
          <w:rFonts w:hint="eastAsia"/>
        </w:rPr>
        <w:t>./initdb.sh</w:t>
      </w:r>
    </w:p>
    <w:p w:rsidR="00CC2D91" w:rsidRDefault="004546E2" w:rsidP="00636F5D">
      <w:pPr>
        <w:rPr>
          <w:rFonts w:hint="eastAsia"/>
        </w:rPr>
      </w:pPr>
      <w:r>
        <w:rPr>
          <w:rFonts w:hint="eastAsia"/>
        </w:rPr>
        <w:t>根据提示输入相应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:rsidR="005870A6" w:rsidRDefault="005870A6" w:rsidP="005870A6">
      <w:pPr>
        <w:pStyle w:val="30"/>
        <w:rPr>
          <w:rFonts w:hint="eastAsia"/>
        </w:rPr>
      </w:pPr>
      <w:r>
        <w:rPr>
          <w:rFonts w:hint="eastAsia"/>
        </w:rPr>
        <w:t>环境配置</w:t>
      </w:r>
    </w:p>
    <w:p w:rsidR="005870A6" w:rsidRDefault="005870A6" w:rsidP="005870A6">
      <w:pPr>
        <w:rPr>
          <w:rFonts w:hint="eastAsia"/>
        </w:rPr>
      </w:pPr>
      <w:r>
        <w:rPr>
          <w:rFonts w:hint="eastAsia"/>
        </w:rPr>
        <w:t>一般情况下不需要执行本步骤。除非是各个微服务分开部署的情况下才需要。</w:t>
      </w:r>
    </w:p>
    <w:p w:rsidR="005870A6" w:rsidRDefault="005870A6" w:rsidP="005870A6">
      <w:pPr>
        <w:rPr>
          <w:rFonts w:hint="eastAsia"/>
        </w:rPr>
      </w:pPr>
      <w:r>
        <w:rPr>
          <w:rFonts w:hint="eastAsia"/>
        </w:rPr>
        <w:t>./config</w:t>
      </w:r>
      <w:r w:rsidR="0024098B">
        <w:rPr>
          <w:rFonts w:hint="eastAsia"/>
        </w:rPr>
        <w:t>.sh</w:t>
      </w:r>
    </w:p>
    <w:p w:rsidR="005870A6" w:rsidRDefault="005870A6" w:rsidP="005870A6">
      <w:pPr>
        <w:rPr>
          <w:rFonts w:hint="eastAsia"/>
        </w:rPr>
      </w:pPr>
      <w:r>
        <w:rPr>
          <w:rFonts w:hint="eastAsia"/>
        </w:rPr>
        <w:t>根据提示输入相应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:rsidR="005870A6" w:rsidRPr="005870A6" w:rsidRDefault="005870A6" w:rsidP="005870A6"/>
    <w:p w:rsidR="00CC2D91" w:rsidRPr="00B144A2" w:rsidRDefault="00CC2D91" w:rsidP="00B823F7">
      <w:pPr>
        <w:pStyle w:val="11"/>
        <w:ind w:right="210"/>
      </w:pPr>
      <w:r>
        <w:rPr>
          <w:rFonts w:hint="eastAsia"/>
        </w:rPr>
        <w:lastRenderedPageBreak/>
        <w:t>启动</w:t>
      </w:r>
    </w:p>
    <w:p w:rsidR="002A678C" w:rsidRPr="00E9682A" w:rsidRDefault="002A678C" w:rsidP="002A678C">
      <w:pPr>
        <w:pStyle w:val="20"/>
        <w:rPr>
          <w:lang w:eastAsia="zh-CN"/>
        </w:rPr>
      </w:pPr>
      <w:r>
        <w:rPr>
          <w:rFonts w:hint="eastAsia"/>
          <w:lang w:eastAsia="zh-CN"/>
        </w:rPr>
        <w:t>启动</w:t>
      </w:r>
    </w:p>
    <w:p w:rsidR="002A678C" w:rsidRDefault="002A678C" w:rsidP="002A678C">
      <w:pPr>
        <w:pStyle w:val="30"/>
      </w:pPr>
      <w:r>
        <w:rPr>
          <w:rFonts w:hint="eastAsia"/>
        </w:rPr>
        <w:t>使用脚本启动</w:t>
      </w:r>
    </w:p>
    <w:p w:rsidR="002A678C" w:rsidRDefault="002A678C" w:rsidP="002A678C">
      <w:r>
        <w:rPr>
          <w:rFonts w:hint="eastAsia"/>
        </w:rPr>
        <w:t>./</w:t>
      </w:r>
      <w:r w:rsidRPr="002A678C">
        <w:t xml:space="preserve"> IM6000sStart.sh  </w:t>
      </w:r>
    </w:p>
    <w:p w:rsidR="002A678C" w:rsidRDefault="002A678C" w:rsidP="002A678C">
      <w:pPr>
        <w:pStyle w:val="30"/>
      </w:pPr>
      <w:r>
        <w:rPr>
          <w:rFonts w:hint="eastAsia"/>
        </w:rPr>
        <w:t>使用脚本停止</w:t>
      </w:r>
    </w:p>
    <w:p w:rsidR="002A678C" w:rsidRPr="002A678C" w:rsidRDefault="002A678C" w:rsidP="002A678C">
      <w:r>
        <w:rPr>
          <w:rFonts w:hint="eastAsia"/>
        </w:rPr>
        <w:t>./</w:t>
      </w:r>
      <w:r w:rsidRPr="002A678C">
        <w:t>IM6000sStop.sh</w:t>
      </w:r>
    </w:p>
    <w:p w:rsidR="002A678C" w:rsidRDefault="002A678C" w:rsidP="002A678C"/>
    <w:p w:rsidR="004546E2" w:rsidRPr="002A678C" w:rsidRDefault="004546E2" w:rsidP="00CC2D91">
      <w:pPr>
        <w:ind w:left="0"/>
      </w:pPr>
    </w:p>
    <w:p w:rsidR="00CC2D91" w:rsidRPr="004546E2" w:rsidRDefault="00CC2D91" w:rsidP="00CC2D91">
      <w:pPr>
        <w:ind w:left="0"/>
      </w:pPr>
    </w:p>
    <w:p w:rsidR="00743630" w:rsidRPr="00743630" w:rsidRDefault="00743630" w:rsidP="00743630"/>
    <w:bookmarkEnd w:id="49"/>
    <w:bookmarkEnd w:id="50"/>
    <w:bookmarkEnd w:id="51"/>
    <w:bookmarkEnd w:id="52"/>
    <w:bookmarkEnd w:id="53"/>
    <w:bookmarkEnd w:id="54"/>
    <w:p w:rsidR="004A5F48" w:rsidRPr="004A5F48" w:rsidRDefault="004A5F48" w:rsidP="004A5F48">
      <w:pPr>
        <w:pStyle w:val="affff9"/>
        <w:ind w:left="1554" w:firstLineChars="0" w:firstLine="0"/>
      </w:pPr>
    </w:p>
    <w:sectPr w:rsidR="004A5F48" w:rsidRPr="004A5F48" w:rsidSect="00E06FA4">
      <w:headerReference w:type="even" r:id="rId13"/>
      <w:headerReference w:type="default" r:id="rId14"/>
      <w:pgSz w:w="11906" w:h="16838" w:code="9"/>
      <w:pgMar w:top="1701" w:right="1134" w:bottom="1701" w:left="1134" w:header="567" w:footer="567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AA" wne:acdName="acd0" wne:fciIndexBasedOn="0065"/>
    <wne:acd wne:argValue="AgBTAHQAZQBwAA==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CB1" w:rsidRDefault="001C5CB1">
      <w:pPr>
        <w:spacing w:before="0" w:after="0" w:line="240" w:lineRule="auto"/>
      </w:pPr>
      <w:r>
        <w:separator/>
      </w:r>
    </w:p>
  </w:endnote>
  <w:endnote w:type="continuationSeparator" w:id="0">
    <w:p w:rsidR="001C5CB1" w:rsidRDefault="001C5C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vantGarde Bk BT">
    <w:altName w:val="Segoe Print"/>
    <w:charset w:val="00"/>
    <w:family w:val="auto"/>
    <w:pitch w:val="default"/>
    <w:sig w:usb0="00000087" w:usb1="00000000" w:usb2="00000000" w:usb3="00000000" w:csb0="0000001B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oudyHandtooled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6449"/>
    </w:tblGrid>
    <w:tr w:rsidR="00591F06" w:rsidTr="0000026A">
      <w:trPr>
        <w:cantSplit/>
        <w:trHeight w:val="471"/>
        <w:tblHeader/>
      </w:trPr>
      <w:tc>
        <w:tcPr>
          <w:tcW w:w="3224" w:type="dxa"/>
        </w:tcPr>
        <w:p w:rsidR="00591F06" w:rsidRDefault="00DE37CB" w:rsidP="0000178B">
          <w:pPr>
            <w:pStyle w:val="-7"/>
          </w:pPr>
          <w:r>
            <w:fldChar w:fldCharType="begin"/>
          </w:r>
          <w:r w:rsidR="00591F06">
            <w:instrText xml:space="preserve"> </w:instrText>
          </w:r>
          <w:r w:rsidR="00591F06">
            <w:rPr>
              <w:rFonts w:hint="eastAsia"/>
            </w:rPr>
            <w:instrText xml:space="preserve">STYLEREF  </w:instrText>
          </w:r>
          <w:r w:rsidR="00591F06">
            <w:rPr>
              <w:rFonts w:hint="eastAsia"/>
            </w:rPr>
            <w:instrText>封面</w:instrText>
          </w:r>
          <w:r w:rsidR="00591F06">
            <w:rPr>
              <w:rFonts w:hint="eastAsia"/>
            </w:rPr>
            <w:instrText>-</w:instrText>
          </w:r>
          <w:r w:rsidR="00591F06">
            <w:rPr>
              <w:rFonts w:hint="eastAsia"/>
            </w:rPr>
            <w:instrText>产品信息</w:instrText>
          </w:r>
          <w:r w:rsidR="00591F06">
            <w:rPr>
              <w:rFonts w:hint="eastAsia"/>
            </w:rPr>
            <w:instrText xml:space="preserve">  \* MERGEFORMAT</w:instrText>
          </w:r>
          <w:r w:rsidR="00591F06">
            <w:instrText xml:space="preserve"> </w:instrText>
          </w:r>
          <w:r>
            <w:fldChar w:fldCharType="separate"/>
          </w:r>
          <w:r w:rsidR="005870A6">
            <w:rPr>
              <w:rFonts w:hint="eastAsia"/>
              <w:b/>
              <w:bCs/>
              <w:noProof/>
            </w:rPr>
            <w:t>错误！文档中没有指定样式的文字。</w:t>
          </w:r>
          <w:r>
            <w:fldChar w:fldCharType="end"/>
          </w:r>
        </w:p>
      </w:tc>
      <w:tc>
        <w:tcPr>
          <w:tcW w:w="6449" w:type="dxa"/>
        </w:tcPr>
        <w:p w:rsidR="00591F06" w:rsidRDefault="00DE37CB" w:rsidP="00A31421">
          <w:pPr>
            <w:pStyle w:val="-8"/>
          </w:pPr>
          <w:fldSimple w:instr="PAGE  ">
            <w:r w:rsidR="005870A6">
              <w:rPr>
                <w:noProof/>
              </w:rPr>
              <w:t>4</w:t>
            </w:r>
          </w:fldSimple>
        </w:p>
        <w:p w:rsidR="00591F06" w:rsidRDefault="00591F06" w:rsidP="0000026A">
          <w:pPr>
            <w:pStyle w:val="-8"/>
          </w:pPr>
        </w:p>
      </w:tc>
    </w:tr>
  </w:tbl>
  <w:p w:rsidR="00591F06" w:rsidRDefault="00591F06" w:rsidP="001F445D">
    <w:pPr>
      <w:pStyle w:val="-8"/>
      <w:ind w:right="500"/>
      <w:jc w:val="lef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6449"/>
    </w:tblGrid>
    <w:tr w:rsidR="00591F06" w:rsidTr="0000026A">
      <w:trPr>
        <w:cantSplit/>
        <w:trHeight w:val="471"/>
        <w:tblHeader/>
      </w:trPr>
      <w:tc>
        <w:tcPr>
          <w:tcW w:w="3224" w:type="dxa"/>
        </w:tcPr>
        <w:p w:rsidR="00591F06" w:rsidRDefault="00DE37CB" w:rsidP="0000026A">
          <w:pPr>
            <w:pStyle w:val="-7"/>
            <w:tabs>
              <w:tab w:val="left" w:pos="2309"/>
            </w:tabs>
          </w:pPr>
          <w:fldSimple w:instr="PAGE  ">
            <w:r w:rsidR="0024098B">
              <w:rPr>
                <w:noProof/>
              </w:rPr>
              <w:t>3</w:t>
            </w:r>
          </w:fldSimple>
        </w:p>
      </w:tc>
      <w:tc>
        <w:tcPr>
          <w:tcW w:w="6449" w:type="dxa"/>
        </w:tcPr>
        <w:p w:rsidR="00591F06" w:rsidRDefault="00591F06" w:rsidP="00636F5D">
          <w:pPr>
            <w:pStyle w:val="-8"/>
          </w:pPr>
        </w:p>
      </w:tc>
    </w:tr>
  </w:tbl>
  <w:p w:rsidR="00591F06" w:rsidRDefault="00591F06" w:rsidP="00A31421">
    <w:pPr>
      <w:pStyle w:val="-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CB1" w:rsidRDefault="001C5CB1">
      <w:pPr>
        <w:spacing w:before="0" w:after="0" w:line="240" w:lineRule="auto"/>
      </w:pPr>
      <w:r>
        <w:separator/>
      </w:r>
    </w:p>
  </w:footnote>
  <w:footnote w:type="continuationSeparator" w:id="0">
    <w:p w:rsidR="001C5CB1" w:rsidRDefault="001C5C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591F06" w:rsidTr="0000026A">
      <w:trPr>
        <w:trHeight w:val="851"/>
      </w:trPr>
      <w:tc>
        <w:tcPr>
          <w:tcW w:w="4830" w:type="dxa"/>
          <w:vAlign w:val="bottom"/>
        </w:tcPr>
        <w:p w:rsidR="00591F06" w:rsidRDefault="00DE37CB" w:rsidP="00A31421">
          <w:pPr>
            <w:pStyle w:val="-7"/>
          </w:pPr>
          <w:fldSimple w:instr=" STYLEREF  标题1-无序  \* MERGEFORMAT ">
            <w:r w:rsidR="008D2EF9">
              <w:rPr>
                <w:rFonts w:hint="eastAsia"/>
                <w:noProof/>
              </w:rPr>
              <w:t>目录</w:t>
            </w:r>
          </w:fldSimple>
        </w:p>
      </w:tc>
      <w:tc>
        <w:tcPr>
          <w:tcW w:w="4830" w:type="dxa"/>
          <w:vAlign w:val="bottom"/>
        </w:tcPr>
        <w:p w:rsidR="00591F06" w:rsidRDefault="00D35FDF" w:rsidP="00A31421">
          <w:pPr>
            <w:pStyle w:val="-8"/>
            <w:wordWrap w:val="0"/>
          </w:pPr>
          <w:r>
            <w:rPr>
              <w:noProof/>
            </w:rPr>
            <w:drawing>
              <wp:inline distT="0" distB="0" distL="0" distR="0">
                <wp:extent cx="904875" cy="342900"/>
                <wp:effectExtent l="0" t="0" r="9525" b="0"/>
                <wp:docPr id="2" name="图片 2" descr="LOGO图案+信威(横式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图案+信威(横式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1F06" w:rsidRPr="002729F0" w:rsidRDefault="00591F06" w:rsidP="002729F0">
    <w:pPr>
      <w:pStyle w:val="-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591F06" w:rsidTr="0000026A">
      <w:trPr>
        <w:trHeight w:val="851"/>
      </w:trPr>
      <w:tc>
        <w:tcPr>
          <w:tcW w:w="4830" w:type="dxa"/>
          <w:vAlign w:val="bottom"/>
        </w:tcPr>
        <w:p w:rsidR="00591F06" w:rsidRDefault="00D35FDF" w:rsidP="0000026A">
          <w:pPr>
            <w:pStyle w:val="-7"/>
          </w:pPr>
          <w:r>
            <w:rPr>
              <w:noProof/>
            </w:rPr>
            <w:drawing>
              <wp:inline distT="0" distB="0" distL="0" distR="0">
                <wp:extent cx="904875" cy="342900"/>
                <wp:effectExtent l="0" t="0" r="9525" b="0"/>
                <wp:docPr id="1" name="图片 1" descr="LOGO图案+信威(横式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图案+信威(横式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30" w:type="dxa"/>
          <w:vAlign w:val="bottom"/>
        </w:tcPr>
        <w:p w:rsidR="00591F06" w:rsidRDefault="00DE37CB" w:rsidP="0000026A">
          <w:pPr>
            <w:pStyle w:val="-8"/>
            <w:wordWrap w:val="0"/>
          </w:pPr>
          <w:fldSimple w:instr=" STYLEREF  标题1-无序  \* MERGEFORMAT ">
            <w:r w:rsidR="005870A6">
              <w:rPr>
                <w:rFonts w:hint="eastAsia"/>
                <w:noProof/>
              </w:rPr>
              <w:t>目录</w:t>
            </w:r>
          </w:fldSimple>
        </w:p>
      </w:tc>
    </w:tr>
  </w:tbl>
  <w:p w:rsidR="00591F06" w:rsidRPr="002729F0" w:rsidRDefault="00591F06" w:rsidP="00B67DF3">
    <w:pPr>
      <w:pStyle w:val="-8"/>
      <w:tabs>
        <w:tab w:val="left" w:pos="2844"/>
      </w:tabs>
      <w:jc w:val="left"/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591F06" w:rsidTr="0000026A">
      <w:trPr>
        <w:trHeight w:val="851"/>
      </w:trPr>
      <w:tc>
        <w:tcPr>
          <w:tcW w:w="4830" w:type="dxa"/>
          <w:vAlign w:val="bottom"/>
        </w:tcPr>
        <w:p w:rsidR="00591F06" w:rsidRDefault="00DE37CB" w:rsidP="00A31421">
          <w:pPr>
            <w:pStyle w:val="-7"/>
          </w:pPr>
          <w:fldSimple w:instr=" STYLEREF  &quot;标题 1,H1,app heading 1,l1,h1,标准章,Huvudrubrik,Normal + Font: Helvetica,Bold,Space Before 12 pt,Not Bold,章,h11,heading 1TOC,1. heading 1,1,R1,H11,Otsikko 1,Sec1,1st level,1st level1,h12,1st level2,h13,1st level3,h14,1st level4,h15,1st level5,h16,1st level6&quot; \n  \* MERGEFORMAT ">
            <w:r w:rsidR="005870A6">
              <w:rPr>
                <w:rFonts w:hint="eastAsia"/>
                <w:noProof/>
              </w:rPr>
              <w:t>第</w:t>
            </w:r>
            <w:r w:rsidR="005870A6">
              <w:rPr>
                <w:rFonts w:hint="eastAsia"/>
                <w:noProof/>
              </w:rPr>
              <w:t>3</w:t>
            </w:r>
            <w:r w:rsidR="005870A6">
              <w:rPr>
                <w:rFonts w:hint="eastAsia"/>
                <w:noProof/>
              </w:rPr>
              <w:t>章</w:t>
            </w:r>
          </w:fldSimple>
          <w:r w:rsidR="00591F06">
            <w:rPr>
              <w:rFonts w:hint="eastAsia"/>
            </w:rPr>
            <w:t xml:space="preserve"> </w:t>
          </w:r>
          <w:fldSimple w:instr=" STYLEREF  &quot;标题 1,H1,app heading 1,l1,h1,标准章,Huvudrubrik,Normal + Font: Helvetica,Bold,Space Before 12 pt,Not Bold,章,h11,heading 1TOC,1. heading 1,1,R1,H11,Otsikko 1,Sec1,1st level,1st level1,h12,1st level2,h13,1st level3,h14,1st level4,h15,1st level5,h16,1st level6&quot;  \* MERGEFORMAT ">
            <w:r w:rsidR="005870A6">
              <w:rPr>
                <w:rFonts w:hint="eastAsia"/>
                <w:noProof/>
              </w:rPr>
              <w:t>启动</w:t>
            </w:r>
          </w:fldSimple>
        </w:p>
      </w:tc>
      <w:tc>
        <w:tcPr>
          <w:tcW w:w="4830" w:type="dxa"/>
          <w:vAlign w:val="bottom"/>
        </w:tcPr>
        <w:p w:rsidR="00591F06" w:rsidRDefault="00D35FDF" w:rsidP="00A31421">
          <w:pPr>
            <w:pStyle w:val="-8"/>
            <w:wordWrap w:val="0"/>
          </w:pPr>
          <w:r>
            <w:rPr>
              <w:noProof/>
            </w:rPr>
            <w:drawing>
              <wp:inline distT="0" distB="0" distL="0" distR="0">
                <wp:extent cx="904875" cy="342900"/>
                <wp:effectExtent l="0" t="0" r="9525" b="0"/>
                <wp:docPr id="3" name="图片 3" descr="LOGO图案+信威(横式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图案+信威(横式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1F06" w:rsidRPr="002729F0" w:rsidRDefault="00591F06" w:rsidP="0086038B">
    <w:pPr>
      <w:pStyle w:val="-8"/>
      <w:ind w:right="400"/>
      <w:jc w:val="lef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591F06" w:rsidTr="0000026A">
      <w:trPr>
        <w:trHeight w:val="851"/>
      </w:trPr>
      <w:tc>
        <w:tcPr>
          <w:tcW w:w="4830" w:type="dxa"/>
          <w:vAlign w:val="bottom"/>
        </w:tcPr>
        <w:p w:rsidR="00591F06" w:rsidRDefault="00D35FDF" w:rsidP="0000026A">
          <w:pPr>
            <w:pStyle w:val="-7"/>
          </w:pPr>
          <w:r>
            <w:rPr>
              <w:noProof/>
            </w:rPr>
            <w:drawing>
              <wp:inline distT="0" distB="0" distL="0" distR="0">
                <wp:extent cx="904875" cy="342900"/>
                <wp:effectExtent l="0" t="0" r="9525" b="0"/>
                <wp:docPr id="4" name="图片 4" descr="LOGO图案+信威(横式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图案+信威(横式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30" w:type="dxa"/>
          <w:vAlign w:val="bottom"/>
        </w:tcPr>
        <w:p w:rsidR="00591F06" w:rsidRDefault="00DE37CB" w:rsidP="0000026A">
          <w:pPr>
            <w:pStyle w:val="-8"/>
            <w:wordWrap w:val="0"/>
          </w:pPr>
          <w:fldSimple w:instr=" STYLEREF  &quot;标题 1,H1,app heading 1,l1,h1,标准章,Huvudrubrik,Normal + Font: Helvetica,Bold,Space Before 12 pt,Not Bold,章,h11,heading 1TOC,1. heading 1,1,R1,H11,Otsikko 1,Sec1,1st level,1st level1,h12,1st level2,h13,1st level3,h14,1st level4,h15,1st level5,h16,1st level6&quot; \n  \* MERGEFORMAT ">
            <w:r w:rsidR="0024098B">
              <w:rPr>
                <w:rFonts w:hint="eastAsia"/>
                <w:noProof/>
              </w:rPr>
              <w:t>第</w:t>
            </w:r>
            <w:r w:rsidR="0024098B">
              <w:rPr>
                <w:rFonts w:hint="eastAsia"/>
                <w:noProof/>
              </w:rPr>
              <w:t>2</w:t>
            </w:r>
            <w:r w:rsidR="0024098B">
              <w:rPr>
                <w:rFonts w:hint="eastAsia"/>
                <w:noProof/>
              </w:rPr>
              <w:t>章</w:t>
            </w:r>
          </w:fldSimple>
          <w:r w:rsidR="00591F06">
            <w:rPr>
              <w:rFonts w:hint="eastAsia"/>
            </w:rPr>
            <w:t xml:space="preserve"> </w:t>
          </w:r>
          <w:fldSimple w:instr=" STYLEREF  &quot;标题 1,H1,app heading 1,l1,h1,标准章,Huvudrubrik,Normal + Font: Helvetica,Bold,Space Before 12 pt,Not Bold,章,h11,heading 1TOC,1. heading 1,1,R1,H11,Otsikko 1,Sec1,1st level,1st level1,h12,1st level2,h13,1st level3,h14,1st level4,h15,1st level5,h16,1st level6&quot;  \* MERGEFORMAT ">
            <w:r w:rsidR="0024098B">
              <w:rPr>
                <w:rFonts w:hint="eastAsia"/>
                <w:noProof/>
              </w:rPr>
              <w:t>部署</w:t>
            </w:r>
          </w:fldSimple>
        </w:p>
      </w:tc>
    </w:tr>
  </w:tbl>
  <w:p w:rsidR="00591F06" w:rsidRPr="002729F0" w:rsidRDefault="00591F06" w:rsidP="002729F0">
    <w:pPr>
      <w:pStyle w:val="-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7313"/>
    <w:multiLevelType w:val="multilevel"/>
    <w:tmpl w:val="47E4650E"/>
    <w:lvl w:ilvl="0">
      <w:start w:val="1"/>
      <w:numFmt w:val="upperLetter"/>
      <w:pStyle w:val="1"/>
      <w:suff w:val="space"/>
      <w:lvlText w:val="附录%1  "/>
      <w:lvlJc w:val="left"/>
      <w:pPr>
        <w:ind w:left="0" w:firstLine="0"/>
      </w:pPr>
      <w:rPr>
        <w:rFonts w:eastAsia="黑体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pStyle w:val="10"/>
      <w:lvlText w:val="（%6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lowerLetter"/>
      <w:lvlText w:val="%7. "/>
      <w:lvlJc w:val="left"/>
      <w:pPr>
        <w:tabs>
          <w:tab w:val="num" w:pos="8140"/>
        </w:tabs>
        <w:ind w:left="9004" w:hanging="235"/>
      </w:pPr>
      <w:rPr>
        <w:rFonts w:ascii="Times New Roman" w:eastAsia="宋体" w:hAnsi="Times New Roman" w:hint="default"/>
        <w:b w:val="0"/>
        <w:i w:val="0"/>
        <w:sz w:val="18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8140" w:firstLine="288"/>
      </w:pPr>
      <w:rPr>
        <w:rFonts w:hint="default"/>
        <w:sz w:val="22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8140" w:firstLine="0"/>
      </w:pPr>
      <w:rPr>
        <w:rFonts w:ascii="Times New Roman" w:eastAsia="宋体" w:hAnsi="Times New Roman" w:hint="default"/>
        <w:b w:val="0"/>
        <w:i w:val="0"/>
        <w:color w:val="auto"/>
        <w:sz w:val="18"/>
      </w:rPr>
    </w:lvl>
  </w:abstractNum>
  <w:abstractNum w:abstractNumId="1">
    <w:nsid w:val="0BEF76AF"/>
    <w:multiLevelType w:val="multilevel"/>
    <w:tmpl w:val="DDF0FBC4"/>
    <w:lvl w:ilvl="0">
      <w:start w:val="1"/>
      <w:numFmt w:val="none"/>
      <w:pStyle w:val="a"/>
      <w:suff w:val="space"/>
      <w:lvlText w:val="附录"/>
      <w:lvlJc w:val="center"/>
      <w:pPr>
        <w:ind w:left="0" w:firstLine="0"/>
      </w:pPr>
      <w:rPr>
        <w:rFonts w:eastAsia="黑体" w:hint="eastAsia"/>
      </w:rPr>
    </w:lvl>
    <w:lvl w:ilvl="1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  "/>
      <w:lvlJc w:val="left"/>
      <w:pPr>
        <w:ind w:left="420" w:firstLine="0"/>
      </w:pPr>
      <w:rPr>
        <w:rFonts w:hint="eastAsia"/>
        <w:color w:val="auto"/>
      </w:rPr>
    </w:lvl>
    <w:lvl w:ilvl="3">
      <w:start w:val="1"/>
      <w:numFmt w:val="decimal"/>
      <w:isLgl/>
      <w:suff w:val="space"/>
      <w:lvlText w:val="%1.%2.%3.%4  "/>
      <w:lvlJc w:val="left"/>
      <w:pPr>
        <w:ind w:left="420" w:firstLine="0"/>
      </w:pPr>
      <w:rPr>
        <w:rFonts w:ascii="Times New Roman" w:hAnsi="Times New Roman" w:hint="default"/>
        <w:color w:val="auto"/>
      </w:rPr>
    </w:lvl>
    <w:lvl w:ilvl="4">
      <w:start w:val="1"/>
      <w:numFmt w:val="decimal"/>
      <w:lvlRestart w:val="0"/>
      <w:isLgl/>
      <w:suff w:val="space"/>
      <w:lvlText w:val="%1.%2.%3.%4.%5"/>
      <w:lvlJc w:val="left"/>
      <w:pPr>
        <w:ind w:left="420" w:firstLine="0"/>
      </w:pPr>
      <w:rPr>
        <w:rFonts w:ascii="Times New Roman" w:hAnsi="Times New Roman" w:hint="default"/>
      </w:rPr>
    </w:lvl>
    <w:lvl w:ilvl="5">
      <w:start w:val="1"/>
      <w:numFmt w:val="decimal"/>
      <w:suff w:val="nothing"/>
      <w:lvlText w:val="（%6）"/>
      <w:lvlJc w:val="left"/>
      <w:pPr>
        <w:ind w:left="1428" w:hanging="576"/>
      </w:pPr>
      <w:rPr>
        <w:rFonts w:hint="eastAsia"/>
      </w:rPr>
    </w:lvl>
    <w:lvl w:ilvl="6">
      <w:start w:val="1"/>
      <w:numFmt w:val="lowerLetter"/>
      <w:suff w:val="space"/>
      <w:lvlText w:val="%7. "/>
      <w:lvlJc w:val="left"/>
      <w:pPr>
        <w:ind w:left="1284" w:hanging="235"/>
      </w:pPr>
      <w:rPr>
        <w:rFonts w:ascii="Times New Roman" w:eastAsia="宋体" w:hAnsi="Times New Roman" w:hint="default"/>
        <w:b w:val="0"/>
        <w:i w:val="0"/>
        <w:sz w:val="18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420" w:firstLine="288"/>
      </w:pPr>
      <w:rPr>
        <w:rFonts w:hint="default"/>
        <w:sz w:val="22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420" w:firstLine="0"/>
      </w:pPr>
      <w:rPr>
        <w:rFonts w:ascii="Times New Roman" w:eastAsia="宋体" w:hAnsi="Times New Roman" w:hint="default"/>
        <w:b w:val="0"/>
        <w:i w:val="0"/>
        <w:color w:val="auto"/>
        <w:sz w:val="18"/>
      </w:rPr>
    </w:lvl>
  </w:abstractNum>
  <w:abstractNum w:abstractNumId="2">
    <w:nsid w:val="13084C8F"/>
    <w:multiLevelType w:val="multilevel"/>
    <w:tmpl w:val="0409001D"/>
    <w:styleLink w:val="40"/>
    <w:lvl w:ilvl="0">
      <w:start w:val="4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3">
    <w:nsid w:val="16305343"/>
    <w:multiLevelType w:val="hybridMultilevel"/>
    <w:tmpl w:val="9D4035E0"/>
    <w:lvl w:ilvl="0" w:tplc="3C424262">
      <w:start w:val="1"/>
      <w:numFmt w:val="bullet"/>
      <w:pStyle w:val="a0"/>
      <w:lvlText w:val="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85911DB"/>
    <w:multiLevelType w:val="hybridMultilevel"/>
    <w:tmpl w:val="44725506"/>
    <w:lvl w:ilvl="0" w:tplc="AC40A8D2">
      <w:start w:val="1"/>
      <w:numFmt w:val="lowerLetter"/>
      <w:lvlText w:val="%1)"/>
      <w:lvlJc w:val="left"/>
      <w:pPr>
        <w:ind w:left="1554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">
    <w:nsid w:val="30BA100E"/>
    <w:multiLevelType w:val="hybridMultilevel"/>
    <w:tmpl w:val="386E2BEC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6">
    <w:nsid w:val="3AE34DEA"/>
    <w:multiLevelType w:val="multilevel"/>
    <w:tmpl w:val="218EA9F2"/>
    <w:lvl w:ilvl="0">
      <w:start w:val="1"/>
      <w:numFmt w:val="decimal"/>
      <w:pStyle w:val="11"/>
      <w:lvlText w:val="第%1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0"/>
      <w:suff w:val="space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1"/>
      <w:suff w:val="space"/>
      <w:lvlText w:val="%1.%2.%3.%4  "/>
      <w:lvlJc w:val="left"/>
      <w:pPr>
        <w:ind w:left="0" w:firstLine="0"/>
      </w:pPr>
      <w:rPr>
        <w:rFonts w:hint="eastAsia"/>
        <w:b w:val="0"/>
      </w:rPr>
    </w:lvl>
    <w:lvl w:ilvl="4">
      <w:start w:val="1"/>
      <w:numFmt w:val="decimal"/>
      <w:pStyle w:val="5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-"/>
      <w:lvlText w:val="（%6）"/>
      <w:lvlJc w:val="left"/>
      <w:pPr>
        <w:tabs>
          <w:tab w:val="num" w:pos="964"/>
        </w:tabs>
        <w:ind w:left="0" w:firstLine="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851"/>
        </w:tabs>
        <w:ind w:left="1077" w:hanging="283"/>
      </w:pPr>
      <w:rPr>
        <w:rFonts w:hint="default"/>
        <w:b w:val="0"/>
        <w:i w:val="0"/>
        <w:sz w:val="22"/>
        <w:u w:val="none"/>
      </w:rPr>
    </w:lvl>
    <w:lvl w:ilvl="7">
      <w:start w:val="1"/>
      <w:numFmt w:val="none"/>
      <w:lvlRestart w:val="0"/>
      <w:suff w:val="space"/>
      <w:lvlText w:val=""/>
      <w:lvlJc w:val="center"/>
      <w:pPr>
        <w:ind w:left="-624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none"/>
      <w:lvlRestart w:val="0"/>
      <w:suff w:val="space"/>
      <w:lvlText w:val=""/>
      <w:lvlJc w:val="center"/>
      <w:pPr>
        <w:ind w:left="-624" w:firstLine="0"/>
      </w:pPr>
      <w:rPr>
        <w:rFonts w:hint="eastAsia"/>
      </w:rPr>
    </w:lvl>
  </w:abstractNum>
  <w:abstractNum w:abstractNumId="7">
    <w:nsid w:val="3B723FA8"/>
    <w:multiLevelType w:val="hybridMultilevel"/>
    <w:tmpl w:val="49AA94D2"/>
    <w:lvl w:ilvl="0" w:tplc="E0FE2110">
      <w:start w:val="1"/>
      <w:numFmt w:val="bullet"/>
      <w:pStyle w:val="a1"/>
      <w:lvlText w:val="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70C4845"/>
    <w:multiLevelType w:val="multilevel"/>
    <w:tmpl w:val="E7F6750A"/>
    <w:lvl w:ilvl="0">
      <w:start w:val="1"/>
      <w:numFmt w:val="bullet"/>
      <w:pStyle w:val="a2"/>
      <w:lvlText w:val=""/>
      <w:lvlJc w:val="left"/>
      <w:pPr>
        <w:tabs>
          <w:tab w:val="num" w:pos="828"/>
        </w:tabs>
        <w:ind w:left="828" w:firstLine="23"/>
      </w:pPr>
      <w:rPr>
        <w:rFonts w:ascii="Wingdings" w:hAnsi="Wingdings" w:hint="default"/>
      </w:rPr>
    </w:lvl>
    <w:lvl w:ilvl="1">
      <w:start w:val="1"/>
      <w:numFmt w:val="none"/>
      <w:suff w:val="space"/>
      <w:lvlText w:val=""/>
      <w:lvlJc w:val="left"/>
      <w:pPr>
        <w:ind w:left="41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41" w:firstLine="0"/>
      </w:pPr>
      <w:rPr>
        <w:rFonts w:hint="eastAsia"/>
      </w:rPr>
    </w:lvl>
    <w:lvl w:ilvl="3">
      <w:start w:val="1"/>
      <w:numFmt w:val="none"/>
      <w:suff w:val="space"/>
      <w:lvlText w:val=""/>
      <w:lvlJc w:val="left"/>
      <w:pPr>
        <w:ind w:left="41" w:firstLine="0"/>
      </w:pPr>
      <w:rPr>
        <w:rFonts w:hint="eastAsia"/>
      </w:rPr>
    </w:lvl>
    <w:lvl w:ilvl="4">
      <w:start w:val="1"/>
      <w:numFmt w:val="none"/>
      <w:lvlRestart w:val="0"/>
      <w:suff w:val="space"/>
      <w:lvlText w:val=""/>
      <w:lvlJc w:val="left"/>
      <w:pPr>
        <w:ind w:left="41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-159"/>
        </w:tabs>
        <w:ind w:left="295" w:hanging="5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6">
      <w:start w:val="1"/>
      <w:numFmt w:val="none"/>
      <w:suff w:val="space"/>
      <w:lvlText w:val=""/>
      <w:lvlJc w:val="left"/>
      <w:pPr>
        <w:ind w:left="3913" w:hanging="2312"/>
      </w:pPr>
      <w:rPr>
        <w:rFonts w:hint="default"/>
        <w:b w:val="0"/>
        <w:i w:val="0"/>
        <w:sz w:val="22"/>
        <w:u w:val="none"/>
      </w:rPr>
    </w:lvl>
    <w:lvl w:ilvl="7">
      <w:start w:val="1"/>
      <w:numFmt w:val="none"/>
      <w:lvlRestart w:val="0"/>
      <w:suff w:val="space"/>
      <w:lvlText w:val=""/>
      <w:lvlJc w:val="center"/>
      <w:pPr>
        <w:ind w:left="241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none"/>
      <w:lvlRestart w:val="0"/>
      <w:suff w:val="space"/>
      <w:lvlText w:val=""/>
      <w:lvlJc w:val="center"/>
      <w:pPr>
        <w:ind w:left="241" w:firstLine="0"/>
      </w:pPr>
      <w:rPr>
        <w:rFonts w:hint="eastAsia"/>
      </w:rPr>
    </w:lvl>
  </w:abstractNum>
  <w:abstractNum w:abstractNumId="9">
    <w:nsid w:val="4E9023D0"/>
    <w:multiLevelType w:val="hybridMultilevel"/>
    <w:tmpl w:val="B9A80854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10">
    <w:nsid w:val="61DA423A"/>
    <w:multiLevelType w:val="multilevel"/>
    <w:tmpl w:val="793A3FA8"/>
    <w:lvl w:ilvl="0">
      <w:start w:val="1"/>
      <w:numFmt w:val="decimal"/>
      <w:pStyle w:val="a3"/>
      <w:isLgl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3"/>
      <w:isLgl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4"/>
      <w:isLgl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5"/>
      <w:isLgl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6"/>
      <w:isLgl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7"/>
      <w:isLgl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8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10"/>
  </w:num>
  <w:num w:numId="9">
    <w:abstractNumId w:val="9"/>
  </w:num>
  <w:num w:numId="10">
    <w:abstractNumId w:val="5"/>
  </w:num>
  <w:num w:numId="11">
    <w:abstractNumId w:val="4"/>
  </w:num>
  <w:num w:numId="12">
    <w:abstractNumId w:val="6"/>
  </w:num>
  <w:num w:numId="13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hideGrammaticalErrors/>
  <w:attachedTemplate r:id="rId1"/>
  <w:stylePaneFormatFilter w:val="3F08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236"/>
    <w:rsid w:val="0000026A"/>
    <w:rsid w:val="00001131"/>
    <w:rsid w:val="000014E5"/>
    <w:rsid w:val="0000178B"/>
    <w:rsid w:val="000019CC"/>
    <w:rsid w:val="0000283D"/>
    <w:rsid w:val="00002EEC"/>
    <w:rsid w:val="00002F6A"/>
    <w:rsid w:val="000036D8"/>
    <w:rsid w:val="0000545B"/>
    <w:rsid w:val="000055C5"/>
    <w:rsid w:val="000057DD"/>
    <w:rsid w:val="0000732D"/>
    <w:rsid w:val="000077DF"/>
    <w:rsid w:val="00011522"/>
    <w:rsid w:val="000121BE"/>
    <w:rsid w:val="00013D44"/>
    <w:rsid w:val="000151DF"/>
    <w:rsid w:val="0001580F"/>
    <w:rsid w:val="00016CC3"/>
    <w:rsid w:val="00020772"/>
    <w:rsid w:val="000229B2"/>
    <w:rsid w:val="0002358D"/>
    <w:rsid w:val="000241D6"/>
    <w:rsid w:val="00025188"/>
    <w:rsid w:val="00025724"/>
    <w:rsid w:val="0002572B"/>
    <w:rsid w:val="00025E45"/>
    <w:rsid w:val="000261DA"/>
    <w:rsid w:val="0002688A"/>
    <w:rsid w:val="00026D32"/>
    <w:rsid w:val="00026D50"/>
    <w:rsid w:val="00030174"/>
    <w:rsid w:val="00030C8E"/>
    <w:rsid w:val="0003118C"/>
    <w:rsid w:val="000315DC"/>
    <w:rsid w:val="00031C78"/>
    <w:rsid w:val="00032FEA"/>
    <w:rsid w:val="00033018"/>
    <w:rsid w:val="00034124"/>
    <w:rsid w:val="00034BC8"/>
    <w:rsid w:val="00034EF2"/>
    <w:rsid w:val="00035167"/>
    <w:rsid w:val="00035914"/>
    <w:rsid w:val="00035B45"/>
    <w:rsid w:val="00036C49"/>
    <w:rsid w:val="00037E4B"/>
    <w:rsid w:val="00037E4C"/>
    <w:rsid w:val="000405B4"/>
    <w:rsid w:val="0004092D"/>
    <w:rsid w:val="00043F4E"/>
    <w:rsid w:val="00044242"/>
    <w:rsid w:val="00044645"/>
    <w:rsid w:val="00044D07"/>
    <w:rsid w:val="00046003"/>
    <w:rsid w:val="000470DD"/>
    <w:rsid w:val="00047FCA"/>
    <w:rsid w:val="0005000E"/>
    <w:rsid w:val="00050231"/>
    <w:rsid w:val="0005060E"/>
    <w:rsid w:val="0005104F"/>
    <w:rsid w:val="000511D8"/>
    <w:rsid w:val="00051920"/>
    <w:rsid w:val="00052223"/>
    <w:rsid w:val="0005280E"/>
    <w:rsid w:val="00052990"/>
    <w:rsid w:val="00052CF0"/>
    <w:rsid w:val="00052D07"/>
    <w:rsid w:val="000536D7"/>
    <w:rsid w:val="00054D52"/>
    <w:rsid w:val="00055B48"/>
    <w:rsid w:val="00055CBA"/>
    <w:rsid w:val="00055D79"/>
    <w:rsid w:val="000564C4"/>
    <w:rsid w:val="00056A30"/>
    <w:rsid w:val="0005720A"/>
    <w:rsid w:val="00057ACB"/>
    <w:rsid w:val="00057D68"/>
    <w:rsid w:val="00061679"/>
    <w:rsid w:val="0006264E"/>
    <w:rsid w:val="0006271E"/>
    <w:rsid w:val="00063CEA"/>
    <w:rsid w:val="00063DAC"/>
    <w:rsid w:val="00064B90"/>
    <w:rsid w:val="000652B5"/>
    <w:rsid w:val="00065607"/>
    <w:rsid w:val="00065A00"/>
    <w:rsid w:val="00065EF3"/>
    <w:rsid w:val="000670CF"/>
    <w:rsid w:val="000676AE"/>
    <w:rsid w:val="00070A27"/>
    <w:rsid w:val="00070BD2"/>
    <w:rsid w:val="00070E3A"/>
    <w:rsid w:val="00071F8F"/>
    <w:rsid w:val="0007305A"/>
    <w:rsid w:val="00074819"/>
    <w:rsid w:val="00074D2D"/>
    <w:rsid w:val="00074E5E"/>
    <w:rsid w:val="00075441"/>
    <w:rsid w:val="00075DC1"/>
    <w:rsid w:val="00075E8D"/>
    <w:rsid w:val="00076A8B"/>
    <w:rsid w:val="00077E88"/>
    <w:rsid w:val="000804F3"/>
    <w:rsid w:val="000813BC"/>
    <w:rsid w:val="00082667"/>
    <w:rsid w:val="000830E4"/>
    <w:rsid w:val="0008520E"/>
    <w:rsid w:val="000858DE"/>
    <w:rsid w:val="00085D72"/>
    <w:rsid w:val="000863B1"/>
    <w:rsid w:val="00086D09"/>
    <w:rsid w:val="00087DF1"/>
    <w:rsid w:val="0009049D"/>
    <w:rsid w:val="000908BA"/>
    <w:rsid w:val="00092AF5"/>
    <w:rsid w:val="00093DE0"/>
    <w:rsid w:val="000956DE"/>
    <w:rsid w:val="000960C9"/>
    <w:rsid w:val="00096282"/>
    <w:rsid w:val="00096719"/>
    <w:rsid w:val="00096A73"/>
    <w:rsid w:val="00096ABC"/>
    <w:rsid w:val="00096C07"/>
    <w:rsid w:val="000A004F"/>
    <w:rsid w:val="000A0312"/>
    <w:rsid w:val="000A08B6"/>
    <w:rsid w:val="000A0C2F"/>
    <w:rsid w:val="000A1740"/>
    <w:rsid w:val="000A297B"/>
    <w:rsid w:val="000A3E84"/>
    <w:rsid w:val="000A46EC"/>
    <w:rsid w:val="000A5716"/>
    <w:rsid w:val="000A6AEB"/>
    <w:rsid w:val="000A7FB3"/>
    <w:rsid w:val="000B008C"/>
    <w:rsid w:val="000B0269"/>
    <w:rsid w:val="000B0398"/>
    <w:rsid w:val="000B173B"/>
    <w:rsid w:val="000B1E5B"/>
    <w:rsid w:val="000B1F60"/>
    <w:rsid w:val="000B2BD3"/>
    <w:rsid w:val="000B2E4B"/>
    <w:rsid w:val="000B3037"/>
    <w:rsid w:val="000B4A1E"/>
    <w:rsid w:val="000B64E9"/>
    <w:rsid w:val="000B7612"/>
    <w:rsid w:val="000B7A39"/>
    <w:rsid w:val="000B7BCE"/>
    <w:rsid w:val="000C1788"/>
    <w:rsid w:val="000C2836"/>
    <w:rsid w:val="000C3DBA"/>
    <w:rsid w:val="000C4B52"/>
    <w:rsid w:val="000C5990"/>
    <w:rsid w:val="000C5EFD"/>
    <w:rsid w:val="000C6863"/>
    <w:rsid w:val="000C68E0"/>
    <w:rsid w:val="000C7237"/>
    <w:rsid w:val="000C74CC"/>
    <w:rsid w:val="000D046C"/>
    <w:rsid w:val="000D0938"/>
    <w:rsid w:val="000D1622"/>
    <w:rsid w:val="000D268F"/>
    <w:rsid w:val="000D3EFE"/>
    <w:rsid w:val="000D41A8"/>
    <w:rsid w:val="000D4463"/>
    <w:rsid w:val="000D47B1"/>
    <w:rsid w:val="000D66B7"/>
    <w:rsid w:val="000D6995"/>
    <w:rsid w:val="000D6AF8"/>
    <w:rsid w:val="000D72CD"/>
    <w:rsid w:val="000E0106"/>
    <w:rsid w:val="000E2D09"/>
    <w:rsid w:val="000E33E8"/>
    <w:rsid w:val="000E356C"/>
    <w:rsid w:val="000E5320"/>
    <w:rsid w:val="000E5378"/>
    <w:rsid w:val="000E6AE1"/>
    <w:rsid w:val="000F0E15"/>
    <w:rsid w:val="000F2605"/>
    <w:rsid w:val="000F4087"/>
    <w:rsid w:val="000F4920"/>
    <w:rsid w:val="000F4BD2"/>
    <w:rsid w:val="000F60A6"/>
    <w:rsid w:val="000F71B7"/>
    <w:rsid w:val="000F73F2"/>
    <w:rsid w:val="0010221B"/>
    <w:rsid w:val="00102968"/>
    <w:rsid w:val="001035CB"/>
    <w:rsid w:val="001037D7"/>
    <w:rsid w:val="00103941"/>
    <w:rsid w:val="00103A3A"/>
    <w:rsid w:val="00103F69"/>
    <w:rsid w:val="001058E2"/>
    <w:rsid w:val="00105D24"/>
    <w:rsid w:val="001066E1"/>
    <w:rsid w:val="0011018F"/>
    <w:rsid w:val="00110D46"/>
    <w:rsid w:val="00111AB2"/>
    <w:rsid w:val="00112545"/>
    <w:rsid w:val="001128C9"/>
    <w:rsid w:val="00112D37"/>
    <w:rsid w:val="00112E27"/>
    <w:rsid w:val="00114ED6"/>
    <w:rsid w:val="001164E5"/>
    <w:rsid w:val="00116B82"/>
    <w:rsid w:val="00120DEC"/>
    <w:rsid w:val="0012190A"/>
    <w:rsid w:val="001230A3"/>
    <w:rsid w:val="00124C18"/>
    <w:rsid w:val="00125078"/>
    <w:rsid w:val="00125104"/>
    <w:rsid w:val="00125D75"/>
    <w:rsid w:val="00125F75"/>
    <w:rsid w:val="0012787A"/>
    <w:rsid w:val="00127AC7"/>
    <w:rsid w:val="00127EA6"/>
    <w:rsid w:val="00130B84"/>
    <w:rsid w:val="00130BD1"/>
    <w:rsid w:val="001310B9"/>
    <w:rsid w:val="001311CE"/>
    <w:rsid w:val="0013152E"/>
    <w:rsid w:val="0013164E"/>
    <w:rsid w:val="00131B3D"/>
    <w:rsid w:val="00133370"/>
    <w:rsid w:val="0013552A"/>
    <w:rsid w:val="00135AC8"/>
    <w:rsid w:val="00137118"/>
    <w:rsid w:val="001374BC"/>
    <w:rsid w:val="00137E57"/>
    <w:rsid w:val="00140608"/>
    <w:rsid w:val="00141958"/>
    <w:rsid w:val="001421B3"/>
    <w:rsid w:val="00143783"/>
    <w:rsid w:val="001438FD"/>
    <w:rsid w:val="0014448D"/>
    <w:rsid w:val="00144514"/>
    <w:rsid w:val="00144712"/>
    <w:rsid w:val="00145030"/>
    <w:rsid w:val="00145BE5"/>
    <w:rsid w:val="00145CF5"/>
    <w:rsid w:val="0014647D"/>
    <w:rsid w:val="00146BFB"/>
    <w:rsid w:val="00146E1F"/>
    <w:rsid w:val="00147800"/>
    <w:rsid w:val="00147D8D"/>
    <w:rsid w:val="00151182"/>
    <w:rsid w:val="00151372"/>
    <w:rsid w:val="00151933"/>
    <w:rsid w:val="00152701"/>
    <w:rsid w:val="001529B3"/>
    <w:rsid w:val="00154479"/>
    <w:rsid w:val="001547C5"/>
    <w:rsid w:val="00154974"/>
    <w:rsid w:val="00155BC2"/>
    <w:rsid w:val="00155D57"/>
    <w:rsid w:val="00156578"/>
    <w:rsid w:val="0016060D"/>
    <w:rsid w:val="0016072B"/>
    <w:rsid w:val="0016214B"/>
    <w:rsid w:val="001632DF"/>
    <w:rsid w:val="001661CF"/>
    <w:rsid w:val="00167DD4"/>
    <w:rsid w:val="0017098B"/>
    <w:rsid w:val="00170A2F"/>
    <w:rsid w:val="00171112"/>
    <w:rsid w:val="00172096"/>
    <w:rsid w:val="001720F8"/>
    <w:rsid w:val="001724A2"/>
    <w:rsid w:val="001726C4"/>
    <w:rsid w:val="001729A8"/>
    <w:rsid w:val="00172A27"/>
    <w:rsid w:val="00173463"/>
    <w:rsid w:val="00175B39"/>
    <w:rsid w:val="001766BD"/>
    <w:rsid w:val="00176D7D"/>
    <w:rsid w:val="00177380"/>
    <w:rsid w:val="001805D1"/>
    <w:rsid w:val="00180760"/>
    <w:rsid w:val="001842CF"/>
    <w:rsid w:val="00190039"/>
    <w:rsid w:val="0019060D"/>
    <w:rsid w:val="00190D8B"/>
    <w:rsid w:val="00191627"/>
    <w:rsid w:val="00191815"/>
    <w:rsid w:val="00191B3A"/>
    <w:rsid w:val="00192142"/>
    <w:rsid w:val="00192564"/>
    <w:rsid w:val="00192775"/>
    <w:rsid w:val="001947A3"/>
    <w:rsid w:val="00195F78"/>
    <w:rsid w:val="00196FD0"/>
    <w:rsid w:val="00197094"/>
    <w:rsid w:val="0019722F"/>
    <w:rsid w:val="001A1508"/>
    <w:rsid w:val="001A1A1C"/>
    <w:rsid w:val="001A27B0"/>
    <w:rsid w:val="001A30BE"/>
    <w:rsid w:val="001A3869"/>
    <w:rsid w:val="001A4EC3"/>
    <w:rsid w:val="001A52F1"/>
    <w:rsid w:val="001A5AED"/>
    <w:rsid w:val="001A6484"/>
    <w:rsid w:val="001B0258"/>
    <w:rsid w:val="001B2BC3"/>
    <w:rsid w:val="001B2DFB"/>
    <w:rsid w:val="001B40E4"/>
    <w:rsid w:val="001B4277"/>
    <w:rsid w:val="001B4EF3"/>
    <w:rsid w:val="001B51EC"/>
    <w:rsid w:val="001B621F"/>
    <w:rsid w:val="001B6C3D"/>
    <w:rsid w:val="001C0A6F"/>
    <w:rsid w:val="001C13DD"/>
    <w:rsid w:val="001C1767"/>
    <w:rsid w:val="001C387B"/>
    <w:rsid w:val="001C3A31"/>
    <w:rsid w:val="001C46EF"/>
    <w:rsid w:val="001C5C77"/>
    <w:rsid w:val="001C5CB1"/>
    <w:rsid w:val="001C724F"/>
    <w:rsid w:val="001C7BF4"/>
    <w:rsid w:val="001D11C1"/>
    <w:rsid w:val="001D1EEB"/>
    <w:rsid w:val="001D1FCD"/>
    <w:rsid w:val="001D2365"/>
    <w:rsid w:val="001D2D8E"/>
    <w:rsid w:val="001D32B8"/>
    <w:rsid w:val="001D42A2"/>
    <w:rsid w:val="001D4622"/>
    <w:rsid w:val="001D56DA"/>
    <w:rsid w:val="001D70E9"/>
    <w:rsid w:val="001D7B33"/>
    <w:rsid w:val="001E054D"/>
    <w:rsid w:val="001E1004"/>
    <w:rsid w:val="001E2D87"/>
    <w:rsid w:val="001E3FBF"/>
    <w:rsid w:val="001E42CC"/>
    <w:rsid w:val="001E4318"/>
    <w:rsid w:val="001E5240"/>
    <w:rsid w:val="001E656F"/>
    <w:rsid w:val="001F08CA"/>
    <w:rsid w:val="001F12DA"/>
    <w:rsid w:val="001F1540"/>
    <w:rsid w:val="001F1D14"/>
    <w:rsid w:val="001F2683"/>
    <w:rsid w:val="001F37AD"/>
    <w:rsid w:val="001F38CD"/>
    <w:rsid w:val="001F433F"/>
    <w:rsid w:val="001F445D"/>
    <w:rsid w:val="001F50F5"/>
    <w:rsid w:val="001F650E"/>
    <w:rsid w:val="001F77BF"/>
    <w:rsid w:val="001F7A31"/>
    <w:rsid w:val="002007B9"/>
    <w:rsid w:val="00200E82"/>
    <w:rsid w:val="002011E9"/>
    <w:rsid w:val="00201FE8"/>
    <w:rsid w:val="00205702"/>
    <w:rsid w:val="00205E18"/>
    <w:rsid w:val="00206383"/>
    <w:rsid w:val="00206BA1"/>
    <w:rsid w:val="00207564"/>
    <w:rsid w:val="00207E4A"/>
    <w:rsid w:val="002106AA"/>
    <w:rsid w:val="002107CA"/>
    <w:rsid w:val="002144B9"/>
    <w:rsid w:val="00214AF1"/>
    <w:rsid w:val="00215089"/>
    <w:rsid w:val="0021631D"/>
    <w:rsid w:val="00216598"/>
    <w:rsid w:val="00216E89"/>
    <w:rsid w:val="00217064"/>
    <w:rsid w:val="002218C5"/>
    <w:rsid w:val="00224F19"/>
    <w:rsid w:val="002252DA"/>
    <w:rsid w:val="00226145"/>
    <w:rsid w:val="00226BFC"/>
    <w:rsid w:val="00227CF5"/>
    <w:rsid w:val="0023004C"/>
    <w:rsid w:val="00231783"/>
    <w:rsid w:val="00231820"/>
    <w:rsid w:val="002318D5"/>
    <w:rsid w:val="002324AF"/>
    <w:rsid w:val="002335BF"/>
    <w:rsid w:val="00233719"/>
    <w:rsid w:val="00234502"/>
    <w:rsid w:val="002348BC"/>
    <w:rsid w:val="00234BF1"/>
    <w:rsid w:val="00234CC2"/>
    <w:rsid w:val="00234F7F"/>
    <w:rsid w:val="0023574F"/>
    <w:rsid w:val="00235B2E"/>
    <w:rsid w:val="00236A34"/>
    <w:rsid w:val="00237666"/>
    <w:rsid w:val="00240179"/>
    <w:rsid w:val="0024098B"/>
    <w:rsid w:val="00240C19"/>
    <w:rsid w:val="00242055"/>
    <w:rsid w:val="00243F22"/>
    <w:rsid w:val="00245298"/>
    <w:rsid w:val="00245373"/>
    <w:rsid w:val="00245D54"/>
    <w:rsid w:val="00246935"/>
    <w:rsid w:val="00247A4D"/>
    <w:rsid w:val="00250843"/>
    <w:rsid w:val="00252409"/>
    <w:rsid w:val="00253260"/>
    <w:rsid w:val="00253C2C"/>
    <w:rsid w:val="002540FC"/>
    <w:rsid w:val="0025471D"/>
    <w:rsid w:val="00255FAC"/>
    <w:rsid w:val="002579A7"/>
    <w:rsid w:val="002628F1"/>
    <w:rsid w:val="00262F01"/>
    <w:rsid w:val="0026357F"/>
    <w:rsid w:val="00263BCC"/>
    <w:rsid w:val="00265179"/>
    <w:rsid w:val="00265CE1"/>
    <w:rsid w:val="00265DF7"/>
    <w:rsid w:val="00267922"/>
    <w:rsid w:val="00267B44"/>
    <w:rsid w:val="00271181"/>
    <w:rsid w:val="0027187D"/>
    <w:rsid w:val="002724D7"/>
    <w:rsid w:val="002729F0"/>
    <w:rsid w:val="0027337A"/>
    <w:rsid w:val="0027388C"/>
    <w:rsid w:val="00274099"/>
    <w:rsid w:val="002748D8"/>
    <w:rsid w:val="00274E38"/>
    <w:rsid w:val="0027589D"/>
    <w:rsid w:val="00275D38"/>
    <w:rsid w:val="00276C9D"/>
    <w:rsid w:val="0027752D"/>
    <w:rsid w:val="002777E4"/>
    <w:rsid w:val="00280089"/>
    <w:rsid w:val="0028062B"/>
    <w:rsid w:val="00280A6A"/>
    <w:rsid w:val="00280E29"/>
    <w:rsid w:val="00280F2C"/>
    <w:rsid w:val="002811E4"/>
    <w:rsid w:val="00281FC8"/>
    <w:rsid w:val="002820D4"/>
    <w:rsid w:val="002826A7"/>
    <w:rsid w:val="00282E43"/>
    <w:rsid w:val="00282FD0"/>
    <w:rsid w:val="002830E2"/>
    <w:rsid w:val="00283156"/>
    <w:rsid w:val="00283A00"/>
    <w:rsid w:val="002861D0"/>
    <w:rsid w:val="002861EA"/>
    <w:rsid w:val="00287D4D"/>
    <w:rsid w:val="00290709"/>
    <w:rsid w:val="002915DB"/>
    <w:rsid w:val="00291E4E"/>
    <w:rsid w:val="002923AD"/>
    <w:rsid w:val="00293AB2"/>
    <w:rsid w:val="0029441A"/>
    <w:rsid w:val="002949BD"/>
    <w:rsid w:val="002961B1"/>
    <w:rsid w:val="002967C5"/>
    <w:rsid w:val="002974C3"/>
    <w:rsid w:val="002A007D"/>
    <w:rsid w:val="002A02D3"/>
    <w:rsid w:val="002A4BEF"/>
    <w:rsid w:val="002A53F0"/>
    <w:rsid w:val="002A551E"/>
    <w:rsid w:val="002A5F28"/>
    <w:rsid w:val="002A678C"/>
    <w:rsid w:val="002A68CD"/>
    <w:rsid w:val="002A702A"/>
    <w:rsid w:val="002A716C"/>
    <w:rsid w:val="002A7A53"/>
    <w:rsid w:val="002B022A"/>
    <w:rsid w:val="002B02A2"/>
    <w:rsid w:val="002B050E"/>
    <w:rsid w:val="002B0844"/>
    <w:rsid w:val="002B18D4"/>
    <w:rsid w:val="002B2500"/>
    <w:rsid w:val="002B2FD6"/>
    <w:rsid w:val="002B4870"/>
    <w:rsid w:val="002B5063"/>
    <w:rsid w:val="002B5511"/>
    <w:rsid w:val="002B5775"/>
    <w:rsid w:val="002B60C0"/>
    <w:rsid w:val="002B638E"/>
    <w:rsid w:val="002B671E"/>
    <w:rsid w:val="002B675B"/>
    <w:rsid w:val="002B74AF"/>
    <w:rsid w:val="002B7523"/>
    <w:rsid w:val="002C139F"/>
    <w:rsid w:val="002C2DFE"/>
    <w:rsid w:val="002C31B1"/>
    <w:rsid w:val="002C380A"/>
    <w:rsid w:val="002C38A7"/>
    <w:rsid w:val="002C4A47"/>
    <w:rsid w:val="002C5909"/>
    <w:rsid w:val="002C6797"/>
    <w:rsid w:val="002C6947"/>
    <w:rsid w:val="002D23E9"/>
    <w:rsid w:val="002D2835"/>
    <w:rsid w:val="002D3052"/>
    <w:rsid w:val="002D396F"/>
    <w:rsid w:val="002D56B4"/>
    <w:rsid w:val="002E020F"/>
    <w:rsid w:val="002E0277"/>
    <w:rsid w:val="002E0794"/>
    <w:rsid w:val="002E07F7"/>
    <w:rsid w:val="002E37A5"/>
    <w:rsid w:val="002E3A31"/>
    <w:rsid w:val="002E412B"/>
    <w:rsid w:val="002E56B6"/>
    <w:rsid w:val="002E603A"/>
    <w:rsid w:val="002E67F5"/>
    <w:rsid w:val="002E6FD4"/>
    <w:rsid w:val="002E7030"/>
    <w:rsid w:val="002F0349"/>
    <w:rsid w:val="002F055F"/>
    <w:rsid w:val="002F0894"/>
    <w:rsid w:val="002F12B1"/>
    <w:rsid w:val="002F2334"/>
    <w:rsid w:val="002F384C"/>
    <w:rsid w:val="002F40CD"/>
    <w:rsid w:val="002F44E5"/>
    <w:rsid w:val="002F5731"/>
    <w:rsid w:val="002F6D1E"/>
    <w:rsid w:val="002F7667"/>
    <w:rsid w:val="002F7E32"/>
    <w:rsid w:val="00300849"/>
    <w:rsid w:val="003011F2"/>
    <w:rsid w:val="0030181F"/>
    <w:rsid w:val="00302330"/>
    <w:rsid w:val="00302E89"/>
    <w:rsid w:val="003033AC"/>
    <w:rsid w:val="00304C74"/>
    <w:rsid w:val="00304E58"/>
    <w:rsid w:val="003054CC"/>
    <w:rsid w:val="00306986"/>
    <w:rsid w:val="00307923"/>
    <w:rsid w:val="00311ACF"/>
    <w:rsid w:val="0031449E"/>
    <w:rsid w:val="003151F7"/>
    <w:rsid w:val="00315B8A"/>
    <w:rsid w:val="003164DB"/>
    <w:rsid w:val="003166C9"/>
    <w:rsid w:val="0031677A"/>
    <w:rsid w:val="00316E3D"/>
    <w:rsid w:val="003176DC"/>
    <w:rsid w:val="003178CE"/>
    <w:rsid w:val="003201D9"/>
    <w:rsid w:val="00320230"/>
    <w:rsid w:val="003215FC"/>
    <w:rsid w:val="00321999"/>
    <w:rsid w:val="00321C1E"/>
    <w:rsid w:val="003255BA"/>
    <w:rsid w:val="00327069"/>
    <w:rsid w:val="00327196"/>
    <w:rsid w:val="00327300"/>
    <w:rsid w:val="00327998"/>
    <w:rsid w:val="003315C7"/>
    <w:rsid w:val="00332C7C"/>
    <w:rsid w:val="003331A4"/>
    <w:rsid w:val="0033352B"/>
    <w:rsid w:val="00335123"/>
    <w:rsid w:val="0033528B"/>
    <w:rsid w:val="00335835"/>
    <w:rsid w:val="00335DA2"/>
    <w:rsid w:val="00336B4E"/>
    <w:rsid w:val="00336FFF"/>
    <w:rsid w:val="003402D7"/>
    <w:rsid w:val="00340B9E"/>
    <w:rsid w:val="00341D2C"/>
    <w:rsid w:val="003422A3"/>
    <w:rsid w:val="003424C0"/>
    <w:rsid w:val="00342B6D"/>
    <w:rsid w:val="00343E71"/>
    <w:rsid w:val="00343FFA"/>
    <w:rsid w:val="003453EB"/>
    <w:rsid w:val="003469CA"/>
    <w:rsid w:val="00347F6C"/>
    <w:rsid w:val="003517ED"/>
    <w:rsid w:val="00353749"/>
    <w:rsid w:val="00354355"/>
    <w:rsid w:val="003545D8"/>
    <w:rsid w:val="00355AD6"/>
    <w:rsid w:val="00355CF9"/>
    <w:rsid w:val="003565DE"/>
    <w:rsid w:val="0035669C"/>
    <w:rsid w:val="00361ADF"/>
    <w:rsid w:val="00361E8A"/>
    <w:rsid w:val="00362D94"/>
    <w:rsid w:val="003636A1"/>
    <w:rsid w:val="00364C0D"/>
    <w:rsid w:val="00364E8A"/>
    <w:rsid w:val="0036588E"/>
    <w:rsid w:val="00365AA8"/>
    <w:rsid w:val="00365C92"/>
    <w:rsid w:val="00366AB3"/>
    <w:rsid w:val="00370056"/>
    <w:rsid w:val="003701E8"/>
    <w:rsid w:val="00370369"/>
    <w:rsid w:val="00371A92"/>
    <w:rsid w:val="0037286C"/>
    <w:rsid w:val="003744AE"/>
    <w:rsid w:val="003757F8"/>
    <w:rsid w:val="003763FE"/>
    <w:rsid w:val="00376D48"/>
    <w:rsid w:val="00377CAF"/>
    <w:rsid w:val="00380EDE"/>
    <w:rsid w:val="003813BA"/>
    <w:rsid w:val="003824E8"/>
    <w:rsid w:val="00384645"/>
    <w:rsid w:val="003850D0"/>
    <w:rsid w:val="0038517C"/>
    <w:rsid w:val="00385871"/>
    <w:rsid w:val="0038606A"/>
    <w:rsid w:val="00386630"/>
    <w:rsid w:val="00387092"/>
    <w:rsid w:val="003874CD"/>
    <w:rsid w:val="003879D1"/>
    <w:rsid w:val="00390262"/>
    <w:rsid w:val="003907AE"/>
    <w:rsid w:val="00393435"/>
    <w:rsid w:val="0039542B"/>
    <w:rsid w:val="00397168"/>
    <w:rsid w:val="00397B1E"/>
    <w:rsid w:val="003A0156"/>
    <w:rsid w:val="003A14CC"/>
    <w:rsid w:val="003A19E7"/>
    <w:rsid w:val="003A2B16"/>
    <w:rsid w:val="003A41FB"/>
    <w:rsid w:val="003A4910"/>
    <w:rsid w:val="003A4B91"/>
    <w:rsid w:val="003A4FB2"/>
    <w:rsid w:val="003A56B9"/>
    <w:rsid w:val="003A5D4D"/>
    <w:rsid w:val="003A7008"/>
    <w:rsid w:val="003A7210"/>
    <w:rsid w:val="003A7CC1"/>
    <w:rsid w:val="003A7D5F"/>
    <w:rsid w:val="003B1556"/>
    <w:rsid w:val="003B29EF"/>
    <w:rsid w:val="003B2D05"/>
    <w:rsid w:val="003B32C9"/>
    <w:rsid w:val="003B4F14"/>
    <w:rsid w:val="003B5C85"/>
    <w:rsid w:val="003B6721"/>
    <w:rsid w:val="003B6C61"/>
    <w:rsid w:val="003B7152"/>
    <w:rsid w:val="003B7245"/>
    <w:rsid w:val="003B7560"/>
    <w:rsid w:val="003B7981"/>
    <w:rsid w:val="003B7D29"/>
    <w:rsid w:val="003B7DCC"/>
    <w:rsid w:val="003C004D"/>
    <w:rsid w:val="003C085E"/>
    <w:rsid w:val="003C0BA5"/>
    <w:rsid w:val="003C2CCE"/>
    <w:rsid w:val="003C2E5F"/>
    <w:rsid w:val="003C2F63"/>
    <w:rsid w:val="003C3A17"/>
    <w:rsid w:val="003C4102"/>
    <w:rsid w:val="003C641A"/>
    <w:rsid w:val="003C6D2B"/>
    <w:rsid w:val="003C7455"/>
    <w:rsid w:val="003C7D45"/>
    <w:rsid w:val="003D0537"/>
    <w:rsid w:val="003D12E7"/>
    <w:rsid w:val="003D1822"/>
    <w:rsid w:val="003D1916"/>
    <w:rsid w:val="003D2625"/>
    <w:rsid w:val="003D348A"/>
    <w:rsid w:val="003D3E1A"/>
    <w:rsid w:val="003D4A16"/>
    <w:rsid w:val="003D4C6E"/>
    <w:rsid w:val="003D5368"/>
    <w:rsid w:val="003D5477"/>
    <w:rsid w:val="003D6624"/>
    <w:rsid w:val="003D7C2C"/>
    <w:rsid w:val="003E0D85"/>
    <w:rsid w:val="003E1206"/>
    <w:rsid w:val="003E1D8C"/>
    <w:rsid w:val="003E3D3E"/>
    <w:rsid w:val="003E4E90"/>
    <w:rsid w:val="003E4FF6"/>
    <w:rsid w:val="003E5835"/>
    <w:rsid w:val="003E6B01"/>
    <w:rsid w:val="003E7798"/>
    <w:rsid w:val="003F043B"/>
    <w:rsid w:val="003F0A1A"/>
    <w:rsid w:val="003F206B"/>
    <w:rsid w:val="003F218F"/>
    <w:rsid w:val="003F438D"/>
    <w:rsid w:val="003F4658"/>
    <w:rsid w:val="003F5A9A"/>
    <w:rsid w:val="003F5BE1"/>
    <w:rsid w:val="003F5D15"/>
    <w:rsid w:val="003F6D37"/>
    <w:rsid w:val="003F6E7A"/>
    <w:rsid w:val="003F7548"/>
    <w:rsid w:val="003F7C74"/>
    <w:rsid w:val="00400ECF"/>
    <w:rsid w:val="00401090"/>
    <w:rsid w:val="00401BD1"/>
    <w:rsid w:val="00401E77"/>
    <w:rsid w:val="004020E1"/>
    <w:rsid w:val="00402261"/>
    <w:rsid w:val="004026AB"/>
    <w:rsid w:val="00404DCC"/>
    <w:rsid w:val="0040521D"/>
    <w:rsid w:val="00406AC8"/>
    <w:rsid w:val="00406E00"/>
    <w:rsid w:val="004076E7"/>
    <w:rsid w:val="004107BC"/>
    <w:rsid w:val="00410820"/>
    <w:rsid w:val="0041126D"/>
    <w:rsid w:val="00412097"/>
    <w:rsid w:val="00412B65"/>
    <w:rsid w:val="00412BC2"/>
    <w:rsid w:val="00412F10"/>
    <w:rsid w:val="004139D8"/>
    <w:rsid w:val="00413A47"/>
    <w:rsid w:val="004140B3"/>
    <w:rsid w:val="00414571"/>
    <w:rsid w:val="0041470F"/>
    <w:rsid w:val="00415313"/>
    <w:rsid w:val="004156F1"/>
    <w:rsid w:val="00415B77"/>
    <w:rsid w:val="00416D34"/>
    <w:rsid w:val="00417570"/>
    <w:rsid w:val="004177B7"/>
    <w:rsid w:val="00417ECD"/>
    <w:rsid w:val="00420843"/>
    <w:rsid w:val="0042217F"/>
    <w:rsid w:val="004327EF"/>
    <w:rsid w:val="0043391C"/>
    <w:rsid w:val="00434792"/>
    <w:rsid w:val="0043485B"/>
    <w:rsid w:val="00434B6B"/>
    <w:rsid w:val="00436529"/>
    <w:rsid w:val="00437E23"/>
    <w:rsid w:val="00440057"/>
    <w:rsid w:val="00440177"/>
    <w:rsid w:val="0044039E"/>
    <w:rsid w:val="00440455"/>
    <w:rsid w:val="0044220F"/>
    <w:rsid w:val="004426BC"/>
    <w:rsid w:val="0044289A"/>
    <w:rsid w:val="00442C72"/>
    <w:rsid w:val="0044448B"/>
    <w:rsid w:val="00444AD7"/>
    <w:rsid w:val="00444DA7"/>
    <w:rsid w:val="0044611C"/>
    <w:rsid w:val="004464A9"/>
    <w:rsid w:val="00450836"/>
    <w:rsid w:val="00450948"/>
    <w:rsid w:val="00450C64"/>
    <w:rsid w:val="0045133D"/>
    <w:rsid w:val="004519BA"/>
    <w:rsid w:val="004532BB"/>
    <w:rsid w:val="0045374E"/>
    <w:rsid w:val="004546E2"/>
    <w:rsid w:val="00454851"/>
    <w:rsid w:val="004552B1"/>
    <w:rsid w:val="0045547F"/>
    <w:rsid w:val="0045607F"/>
    <w:rsid w:val="00456187"/>
    <w:rsid w:val="004603E6"/>
    <w:rsid w:val="004615AD"/>
    <w:rsid w:val="00461E39"/>
    <w:rsid w:val="00462B17"/>
    <w:rsid w:val="00463582"/>
    <w:rsid w:val="00464A38"/>
    <w:rsid w:val="004654A3"/>
    <w:rsid w:val="00467590"/>
    <w:rsid w:val="004701A8"/>
    <w:rsid w:val="004712A9"/>
    <w:rsid w:val="00471487"/>
    <w:rsid w:val="004717DD"/>
    <w:rsid w:val="0047273E"/>
    <w:rsid w:val="00475D73"/>
    <w:rsid w:val="004765C0"/>
    <w:rsid w:val="00476929"/>
    <w:rsid w:val="00476BCD"/>
    <w:rsid w:val="00477FBF"/>
    <w:rsid w:val="00480E4D"/>
    <w:rsid w:val="00482B6B"/>
    <w:rsid w:val="00484272"/>
    <w:rsid w:val="00484DF3"/>
    <w:rsid w:val="00485643"/>
    <w:rsid w:val="0048576C"/>
    <w:rsid w:val="00485E32"/>
    <w:rsid w:val="0049207C"/>
    <w:rsid w:val="00492EF2"/>
    <w:rsid w:val="00492F24"/>
    <w:rsid w:val="00493965"/>
    <w:rsid w:val="0049494D"/>
    <w:rsid w:val="004949D6"/>
    <w:rsid w:val="00495614"/>
    <w:rsid w:val="00495C67"/>
    <w:rsid w:val="00496FB6"/>
    <w:rsid w:val="004973B2"/>
    <w:rsid w:val="004974CB"/>
    <w:rsid w:val="004A035A"/>
    <w:rsid w:val="004A068A"/>
    <w:rsid w:val="004A0AF1"/>
    <w:rsid w:val="004A25D0"/>
    <w:rsid w:val="004A2CDF"/>
    <w:rsid w:val="004A2FBD"/>
    <w:rsid w:val="004A3163"/>
    <w:rsid w:val="004A53C2"/>
    <w:rsid w:val="004A5F48"/>
    <w:rsid w:val="004A75A0"/>
    <w:rsid w:val="004A78A3"/>
    <w:rsid w:val="004A7E6C"/>
    <w:rsid w:val="004A7FB5"/>
    <w:rsid w:val="004B053E"/>
    <w:rsid w:val="004B0962"/>
    <w:rsid w:val="004B0ABB"/>
    <w:rsid w:val="004B1583"/>
    <w:rsid w:val="004B2A53"/>
    <w:rsid w:val="004B3203"/>
    <w:rsid w:val="004B32E9"/>
    <w:rsid w:val="004B44B2"/>
    <w:rsid w:val="004B497D"/>
    <w:rsid w:val="004B4E20"/>
    <w:rsid w:val="004B60D0"/>
    <w:rsid w:val="004B64B0"/>
    <w:rsid w:val="004B6980"/>
    <w:rsid w:val="004B6C01"/>
    <w:rsid w:val="004B710A"/>
    <w:rsid w:val="004B7D7F"/>
    <w:rsid w:val="004C1BE4"/>
    <w:rsid w:val="004C2E12"/>
    <w:rsid w:val="004C308D"/>
    <w:rsid w:val="004C3348"/>
    <w:rsid w:val="004C356E"/>
    <w:rsid w:val="004C358E"/>
    <w:rsid w:val="004C5D36"/>
    <w:rsid w:val="004C6D63"/>
    <w:rsid w:val="004C71B4"/>
    <w:rsid w:val="004C7236"/>
    <w:rsid w:val="004D0854"/>
    <w:rsid w:val="004D098E"/>
    <w:rsid w:val="004D1B4C"/>
    <w:rsid w:val="004D2D18"/>
    <w:rsid w:val="004D3BFB"/>
    <w:rsid w:val="004D3D5D"/>
    <w:rsid w:val="004D4D43"/>
    <w:rsid w:val="004D5416"/>
    <w:rsid w:val="004D5910"/>
    <w:rsid w:val="004D596B"/>
    <w:rsid w:val="004D7140"/>
    <w:rsid w:val="004D76A9"/>
    <w:rsid w:val="004E09D3"/>
    <w:rsid w:val="004E0AA1"/>
    <w:rsid w:val="004E0E69"/>
    <w:rsid w:val="004E20C7"/>
    <w:rsid w:val="004E5669"/>
    <w:rsid w:val="004E5A74"/>
    <w:rsid w:val="004E5B21"/>
    <w:rsid w:val="004E5BEF"/>
    <w:rsid w:val="004E7D5E"/>
    <w:rsid w:val="004F0EC6"/>
    <w:rsid w:val="004F1359"/>
    <w:rsid w:val="004F1A6B"/>
    <w:rsid w:val="004F58C5"/>
    <w:rsid w:val="004F6858"/>
    <w:rsid w:val="0050054C"/>
    <w:rsid w:val="00500E18"/>
    <w:rsid w:val="00500F73"/>
    <w:rsid w:val="00502C80"/>
    <w:rsid w:val="005048D8"/>
    <w:rsid w:val="00504B33"/>
    <w:rsid w:val="00505070"/>
    <w:rsid w:val="00510E6C"/>
    <w:rsid w:val="00513419"/>
    <w:rsid w:val="00514884"/>
    <w:rsid w:val="00514988"/>
    <w:rsid w:val="00514F8A"/>
    <w:rsid w:val="00515725"/>
    <w:rsid w:val="0051698B"/>
    <w:rsid w:val="005218E4"/>
    <w:rsid w:val="005219A6"/>
    <w:rsid w:val="00521BF7"/>
    <w:rsid w:val="005231A9"/>
    <w:rsid w:val="00524294"/>
    <w:rsid w:val="00524772"/>
    <w:rsid w:val="005250D5"/>
    <w:rsid w:val="005261EC"/>
    <w:rsid w:val="005303CC"/>
    <w:rsid w:val="00531BFC"/>
    <w:rsid w:val="005327EB"/>
    <w:rsid w:val="00532E59"/>
    <w:rsid w:val="00533BF9"/>
    <w:rsid w:val="00534500"/>
    <w:rsid w:val="0053470F"/>
    <w:rsid w:val="00534A03"/>
    <w:rsid w:val="00536BEF"/>
    <w:rsid w:val="00536FE7"/>
    <w:rsid w:val="00540084"/>
    <w:rsid w:val="00541195"/>
    <w:rsid w:val="0054139B"/>
    <w:rsid w:val="00541AB7"/>
    <w:rsid w:val="00542E92"/>
    <w:rsid w:val="00543DF5"/>
    <w:rsid w:val="0054421E"/>
    <w:rsid w:val="00544A81"/>
    <w:rsid w:val="00544BC7"/>
    <w:rsid w:val="00545DFA"/>
    <w:rsid w:val="00547FD5"/>
    <w:rsid w:val="005504DB"/>
    <w:rsid w:val="00550A35"/>
    <w:rsid w:val="00552E0D"/>
    <w:rsid w:val="005530CA"/>
    <w:rsid w:val="00555BDF"/>
    <w:rsid w:val="0055717D"/>
    <w:rsid w:val="00557214"/>
    <w:rsid w:val="0055729E"/>
    <w:rsid w:val="005614C7"/>
    <w:rsid w:val="005618B8"/>
    <w:rsid w:val="00561B65"/>
    <w:rsid w:val="005622E3"/>
    <w:rsid w:val="0056487C"/>
    <w:rsid w:val="00565784"/>
    <w:rsid w:val="00565BBF"/>
    <w:rsid w:val="005667F4"/>
    <w:rsid w:val="00567625"/>
    <w:rsid w:val="0057116F"/>
    <w:rsid w:val="00573132"/>
    <w:rsid w:val="00573731"/>
    <w:rsid w:val="005741BC"/>
    <w:rsid w:val="005748BF"/>
    <w:rsid w:val="0057643E"/>
    <w:rsid w:val="00577E9C"/>
    <w:rsid w:val="0058054D"/>
    <w:rsid w:val="005807E0"/>
    <w:rsid w:val="0058186B"/>
    <w:rsid w:val="00581A0B"/>
    <w:rsid w:val="00581BA3"/>
    <w:rsid w:val="00581C36"/>
    <w:rsid w:val="00582001"/>
    <w:rsid w:val="00582D63"/>
    <w:rsid w:val="00583237"/>
    <w:rsid w:val="00583487"/>
    <w:rsid w:val="00583576"/>
    <w:rsid w:val="005870A6"/>
    <w:rsid w:val="00587810"/>
    <w:rsid w:val="00587943"/>
    <w:rsid w:val="0059068A"/>
    <w:rsid w:val="00591645"/>
    <w:rsid w:val="00591A9D"/>
    <w:rsid w:val="00591B94"/>
    <w:rsid w:val="00591F06"/>
    <w:rsid w:val="005929F1"/>
    <w:rsid w:val="00592BF9"/>
    <w:rsid w:val="00593AEE"/>
    <w:rsid w:val="0059450A"/>
    <w:rsid w:val="00594579"/>
    <w:rsid w:val="00595431"/>
    <w:rsid w:val="00595706"/>
    <w:rsid w:val="005968F2"/>
    <w:rsid w:val="005971C6"/>
    <w:rsid w:val="005978CF"/>
    <w:rsid w:val="00597D98"/>
    <w:rsid w:val="005A04E9"/>
    <w:rsid w:val="005A0EC1"/>
    <w:rsid w:val="005A1300"/>
    <w:rsid w:val="005A2106"/>
    <w:rsid w:val="005A397B"/>
    <w:rsid w:val="005A405C"/>
    <w:rsid w:val="005A5278"/>
    <w:rsid w:val="005A54CD"/>
    <w:rsid w:val="005A7D2B"/>
    <w:rsid w:val="005B02B9"/>
    <w:rsid w:val="005B0651"/>
    <w:rsid w:val="005B1445"/>
    <w:rsid w:val="005B1D92"/>
    <w:rsid w:val="005B25E6"/>
    <w:rsid w:val="005B3204"/>
    <w:rsid w:val="005B391C"/>
    <w:rsid w:val="005B3C36"/>
    <w:rsid w:val="005B3CAE"/>
    <w:rsid w:val="005B44BB"/>
    <w:rsid w:val="005B6ABA"/>
    <w:rsid w:val="005B70A4"/>
    <w:rsid w:val="005C0675"/>
    <w:rsid w:val="005C0BB9"/>
    <w:rsid w:val="005C1381"/>
    <w:rsid w:val="005C1B5F"/>
    <w:rsid w:val="005C2BD5"/>
    <w:rsid w:val="005C4757"/>
    <w:rsid w:val="005C4BF8"/>
    <w:rsid w:val="005C4C66"/>
    <w:rsid w:val="005C51C8"/>
    <w:rsid w:val="005C599C"/>
    <w:rsid w:val="005C5F99"/>
    <w:rsid w:val="005C5FB3"/>
    <w:rsid w:val="005C6097"/>
    <w:rsid w:val="005C646F"/>
    <w:rsid w:val="005D1500"/>
    <w:rsid w:val="005D175E"/>
    <w:rsid w:val="005D5F5F"/>
    <w:rsid w:val="005D6A34"/>
    <w:rsid w:val="005D6F26"/>
    <w:rsid w:val="005D7900"/>
    <w:rsid w:val="005E1119"/>
    <w:rsid w:val="005E1F3B"/>
    <w:rsid w:val="005E23DE"/>
    <w:rsid w:val="005E2D53"/>
    <w:rsid w:val="005E44F2"/>
    <w:rsid w:val="005E459C"/>
    <w:rsid w:val="005E4C58"/>
    <w:rsid w:val="005E5F64"/>
    <w:rsid w:val="005E64F0"/>
    <w:rsid w:val="005E66B5"/>
    <w:rsid w:val="005E7A93"/>
    <w:rsid w:val="005E7D26"/>
    <w:rsid w:val="005F04AB"/>
    <w:rsid w:val="005F0610"/>
    <w:rsid w:val="005F09FD"/>
    <w:rsid w:val="005F0F2A"/>
    <w:rsid w:val="005F144D"/>
    <w:rsid w:val="005F15AA"/>
    <w:rsid w:val="005F2EAE"/>
    <w:rsid w:val="005F37D4"/>
    <w:rsid w:val="005F39B0"/>
    <w:rsid w:val="005F446B"/>
    <w:rsid w:val="005F496D"/>
    <w:rsid w:val="005F4B8D"/>
    <w:rsid w:val="005F4E51"/>
    <w:rsid w:val="005F5760"/>
    <w:rsid w:val="005F5D72"/>
    <w:rsid w:val="005F672C"/>
    <w:rsid w:val="005F7C2D"/>
    <w:rsid w:val="005F7FE1"/>
    <w:rsid w:val="00600761"/>
    <w:rsid w:val="00600925"/>
    <w:rsid w:val="00600BEF"/>
    <w:rsid w:val="00600D8A"/>
    <w:rsid w:val="006011F3"/>
    <w:rsid w:val="006015CD"/>
    <w:rsid w:val="0060166A"/>
    <w:rsid w:val="0060281F"/>
    <w:rsid w:val="00602EE5"/>
    <w:rsid w:val="0060425E"/>
    <w:rsid w:val="00605126"/>
    <w:rsid w:val="00607206"/>
    <w:rsid w:val="00610610"/>
    <w:rsid w:val="00611B9C"/>
    <w:rsid w:val="006137D7"/>
    <w:rsid w:val="0061404D"/>
    <w:rsid w:val="0061495C"/>
    <w:rsid w:val="00614C8B"/>
    <w:rsid w:val="00614E37"/>
    <w:rsid w:val="00615D0E"/>
    <w:rsid w:val="006167F5"/>
    <w:rsid w:val="0061723C"/>
    <w:rsid w:val="00617A38"/>
    <w:rsid w:val="0062037C"/>
    <w:rsid w:val="00620994"/>
    <w:rsid w:val="006211AC"/>
    <w:rsid w:val="0062159D"/>
    <w:rsid w:val="00621AF2"/>
    <w:rsid w:val="00621F79"/>
    <w:rsid w:val="006223C3"/>
    <w:rsid w:val="0062322F"/>
    <w:rsid w:val="00625154"/>
    <w:rsid w:val="00625F9C"/>
    <w:rsid w:val="00627869"/>
    <w:rsid w:val="00627995"/>
    <w:rsid w:val="00627EFB"/>
    <w:rsid w:val="0063007E"/>
    <w:rsid w:val="006303AA"/>
    <w:rsid w:val="0063104C"/>
    <w:rsid w:val="00631449"/>
    <w:rsid w:val="0063153B"/>
    <w:rsid w:val="00632C01"/>
    <w:rsid w:val="00633069"/>
    <w:rsid w:val="00633D78"/>
    <w:rsid w:val="0063500D"/>
    <w:rsid w:val="0063547A"/>
    <w:rsid w:val="0063692A"/>
    <w:rsid w:val="00636E99"/>
    <w:rsid w:val="00636F5D"/>
    <w:rsid w:val="006376F0"/>
    <w:rsid w:val="0064046C"/>
    <w:rsid w:val="006408AE"/>
    <w:rsid w:val="00641185"/>
    <w:rsid w:val="006424FE"/>
    <w:rsid w:val="00643B72"/>
    <w:rsid w:val="00643FBB"/>
    <w:rsid w:val="00644F31"/>
    <w:rsid w:val="0064526B"/>
    <w:rsid w:val="00651693"/>
    <w:rsid w:val="0065191E"/>
    <w:rsid w:val="00651D2B"/>
    <w:rsid w:val="0065264F"/>
    <w:rsid w:val="006526D8"/>
    <w:rsid w:val="0065460E"/>
    <w:rsid w:val="00655812"/>
    <w:rsid w:val="00656A39"/>
    <w:rsid w:val="00656DAA"/>
    <w:rsid w:val="006574B7"/>
    <w:rsid w:val="0065782E"/>
    <w:rsid w:val="00661829"/>
    <w:rsid w:val="006618A4"/>
    <w:rsid w:val="00662DA5"/>
    <w:rsid w:val="006649E6"/>
    <w:rsid w:val="0066580E"/>
    <w:rsid w:val="00665A48"/>
    <w:rsid w:val="00667567"/>
    <w:rsid w:val="0066759F"/>
    <w:rsid w:val="00667BC3"/>
    <w:rsid w:val="00667CA9"/>
    <w:rsid w:val="00670DF1"/>
    <w:rsid w:val="00671215"/>
    <w:rsid w:val="0067174A"/>
    <w:rsid w:val="006720FB"/>
    <w:rsid w:val="0067219B"/>
    <w:rsid w:val="0067280E"/>
    <w:rsid w:val="00672A0F"/>
    <w:rsid w:val="00673A83"/>
    <w:rsid w:val="0067468B"/>
    <w:rsid w:val="006749D7"/>
    <w:rsid w:val="00674ABE"/>
    <w:rsid w:val="0067584A"/>
    <w:rsid w:val="00676897"/>
    <w:rsid w:val="006771B6"/>
    <w:rsid w:val="006801D1"/>
    <w:rsid w:val="006809F8"/>
    <w:rsid w:val="00682851"/>
    <w:rsid w:val="00682FCD"/>
    <w:rsid w:val="006837BD"/>
    <w:rsid w:val="00683DA7"/>
    <w:rsid w:val="00683E7C"/>
    <w:rsid w:val="00683F79"/>
    <w:rsid w:val="006846DA"/>
    <w:rsid w:val="006864B1"/>
    <w:rsid w:val="00686B6F"/>
    <w:rsid w:val="00687038"/>
    <w:rsid w:val="0068781E"/>
    <w:rsid w:val="0068790C"/>
    <w:rsid w:val="00687967"/>
    <w:rsid w:val="00687E43"/>
    <w:rsid w:val="00691863"/>
    <w:rsid w:val="00691CC1"/>
    <w:rsid w:val="006934EA"/>
    <w:rsid w:val="006936EC"/>
    <w:rsid w:val="006947E1"/>
    <w:rsid w:val="00697C40"/>
    <w:rsid w:val="006A03F9"/>
    <w:rsid w:val="006A098A"/>
    <w:rsid w:val="006A1AE4"/>
    <w:rsid w:val="006A2019"/>
    <w:rsid w:val="006A209A"/>
    <w:rsid w:val="006A224A"/>
    <w:rsid w:val="006A39BE"/>
    <w:rsid w:val="006A3CCD"/>
    <w:rsid w:val="006A421C"/>
    <w:rsid w:val="006A4B2F"/>
    <w:rsid w:val="006B246A"/>
    <w:rsid w:val="006B2DDE"/>
    <w:rsid w:val="006B35CC"/>
    <w:rsid w:val="006B3AA1"/>
    <w:rsid w:val="006B3AA2"/>
    <w:rsid w:val="006B3EF3"/>
    <w:rsid w:val="006B40BA"/>
    <w:rsid w:val="006B4CB2"/>
    <w:rsid w:val="006B6786"/>
    <w:rsid w:val="006B6AAC"/>
    <w:rsid w:val="006B7003"/>
    <w:rsid w:val="006B7D71"/>
    <w:rsid w:val="006C0AFF"/>
    <w:rsid w:val="006C0B0D"/>
    <w:rsid w:val="006C0ECA"/>
    <w:rsid w:val="006C1713"/>
    <w:rsid w:val="006C1C13"/>
    <w:rsid w:val="006C22C0"/>
    <w:rsid w:val="006C504D"/>
    <w:rsid w:val="006C6E5F"/>
    <w:rsid w:val="006C6E93"/>
    <w:rsid w:val="006C6F1F"/>
    <w:rsid w:val="006C70C5"/>
    <w:rsid w:val="006C7407"/>
    <w:rsid w:val="006D106E"/>
    <w:rsid w:val="006D1083"/>
    <w:rsid w:val="006D2620"/>
    <w:rsid w:val="006D47DE"/>
    <w:rsid w:val="006D7A5E"/>
    <w:rsid w:val="006E0D35"/>
    <w:rsid w:val="006E1733"/>
    <w:rsid w:val="006E1755"/>
    <w:rsid w:val="006E1907"/>
    <w:rsid w:val="006E24D2"/>
    <w:rsid w:val="006E2D41"/>
    <w:rsid w:val="006E2F10"/>
    <w:rsid w:val="006E364D"/>
    <w:rsid w:val="006E3A45"/>
    <w:rsid w:val="006E3C3F"/>
    <w:rsid w:val="006E405F"/>
    <w:rsid w:val="006E4C09"/>
    <w:rsid w:val="006E6C48"/>
    <w:rsid w:val="006E75EA"/>
    <w:rsid w:val="006E7759"/>
    <w:rsid w:val="006F234A"/>
    <w:rsid w:val="006F2BEA"/>
    <w:rsid w:val="006F2C8D"/>
    <w:rsid w:val="006F30ED"/>
    <w:rsid w:val="006F3147"/>
    <w:rsid w:val="006F315F"/>
    <w:rsid w:val="006F31B5"/>
    <w:rsid w:val="006F3589"/>
    <w:rsid w:val="006F398D"/>
    <w:rsid w:val="006F399C"/>
    <w:rsid w:val="006F4CB0"/>
    <w:rsid w:val="006F62B4"/>
    <w:rsid w:val="006F65B2"/>
    <w:rsid w:val="006F787C"/>
    <w:rsid w:val="00700A40"/>
    <w:rsid w:val="00700EF5"/>
    <w:rsid w:val="0070111A"/>
    <w:rsid w:val="007014F4"/>
    <w:rsid w:val="007017DC"/>
    <w:rsid w:val="00701F88"/>
    <w:rsid w:val="00702B21"/>
    <w:rsid w:val="00702B6C"/>
    <w:rsid w:val="00702F4F"/>
    <w:rsid w:val="00703574"/>
    <w:rsid w:val="00704884"/>
    <w:rsid w:val="00705A15"/>
    <w:rsid w:val="00707954"/>
    <w:rsid w:val="007111BD"/>
    <w:rsid w:val="007146A1"/>
    <w:rsid w:val="00715640"/>
    <w:rsid w:val="00715BD8"/>
    <w:rsid w:val="00716404"/>
    <w:rsid w:val="00716510"/>
    <w:rsid w:val="007178B8"/>
    <w:rsid w:val="00717A18"/>
    <w:rsid w:val="0072181A"/>
    <w:rsid w:val="00721DD9"/>
    <w:rsid w:val="00721DF9"/>
    <w:rsid w:val="00722D38"/>
    <w:rsid w:val="007237D0"/>
    <w:rsid w:val="007252EF"/>
    <w:rsid w:val="0072558A"/>
    <w:rsid w:val="00725EAC"/>
    <w:rsid w:val="007261AB"/>
    <w:rsid w:val="00726A4D"/>
    <w:rsid w:val="007311C8"/>
    <w:rsid w:val="007320F9"/>
    <w:rsid w:val="00734500"/>
    <w:rsid w:val="0073701D"/>
    <w:rsid w:val="00737688"/>
    <w:rsid w:val="00737C64"/>
    <w:rsid w:val="00737F02"/>
    <w:rsid w:val="00740106"/>
    <w:rsid w:val="00740CD0"/>
    <w:rsid w:val="00740E47"/>
    <w:rsid w:val="007414B9"/>
    <w:rsid w:val="00742DA7"/>
    <w:rsid w:val="0074340B"/>
    <w:rsid w:val="00743630"/>
    <w:rsid w:val="00743C1F"/>
    <w:rsid w:val="0074444A"/>
    <w:rsid w:val="007455C1"/>
    <w:rsid w:val="00745713"/>
    <w:rsid w:val="00745C0F"/>
    <w:rsid w:val="00745DF8"/>
    <w:rsid w:val="00746E13"/>
    <w:rsid w:val="00750406"/>
    <w:rsid w:val="00750F61"/>
    <w:rsid w:val="007531AA"/>
    <w:rsid w:val="00753389"/>
    <w:rsid w:val="00755FE0"/>
    <w:rsid w:val="0075602D"/>
    <w:rsid w:val="0075668B"/>
    <w:rsid w:val="00757977"/>
    <w:rsid w:val="0076159A"/>
    <w:rsid w:val="00762B0F"/>
    <w:rsid w:val="00762B5A"/>
    <w:rsid w:val="00763BCD"/>
    <w:rsid w:val="00764461"/>
    <w:rsid w:val="007653EE"/>
    <w:rsid w:val="00766809"/>
    <w:rsid w:val="00770852"/>
    <w:rsid w:val="007722CB"/>
    <w:rsid w:val="00774613"/>
    <w:rsid w:val="007750F2"/>
    <w:rsid w:val="00775D7D"/>
    <w:rsid w:val="00780473"/>
    <w:rsid w:val="00780EF7"/>
    <w:rsid w:val="00781672"/>
    <w:rsid w:val="0078218B"/>
    <w:rsid w:val="00782A18"/>
    <w:rsid w:val="00783DE7"/>
    <w:rsid w:val="00784A3B"/>
    <w:rsid w:val="00784A7D"/>
    <w:rsid w:val="007861D8"/>
    <w:rsid w:val="0078673F"/>
    <w:rsid w:val="00786F9F"/>
    <w:rsid w:val="007906C9"/>
    <w:rsid w:val="007910D5"/>
    <w:rsid w:val="007919C6"/>
    <w:rsid w:val="00791F33"/>
    <w:rsid w:val="007920FB"/>
    <w:rsid w:val="00793433"/>
    <w:rsid w:val="00793780"/>
    <w:rsid w:val="00793DD6"/>
    <w:rsid w:val="00794714"/>
    <w:rsid w:val="00794F14"/>
    <w:rsid w:val="007957F6"/>
    <w:rsid w:val="00796904"/>
    <w:rsid w:val="007971E8"/>
    <w:rsid w:val="00797453"/>
    <w:rsid w:val="007974A4"/>
    <w:rsid w:val="007977A2"/>
    <w:rsid w:val="00797F52"/>
    <w:rsid w:val="007A114D"/>
    <w:rsid w:val="007A1393"/>
    <w:rsid w:val="007A35D9"/>
    <w:rsid w:val="007A3FED"/>
    <w:rsid w:val="007A5C4E"/>
    <w:rsid w:val="007A7CD1"/>
    <w:rsid w:val="007B06CB"/>
    <w:rsid w:val="007B19A6"/>
    <w:rsid w:val="007B1E77"/>
    <w:rsid w:val="007B2BFC"/>
    <w:rsid w:val="007B2C7A"/>
    <w:rsid w:val="007B2D04"/>
    <w:rsid w:val="007B3B6E"/>
    <w:rsid w:val="007B6785"/>
    <w:rsid w:val="007B6BAC"/>
    <w:rsid w:val="007B7441"/>
    <w:rsid w:val="007C004C"/>
    <w:rsid w:val="007C11DA"/>
    <w:rsid w:val="007C1735"/>
    <w:rsid w:val="007C1E4B"/>
    <w:rsid w:val="007C3D1F"/>
    <w:rsid w:val="007C45AB"/>
    <w:rsid w:val="007C461E"/>
    <w:rsid w:val="007C4E1B"/>
    <w:rsid w:val="007C4FDE"/>
    <w:rsid w:val="007C7342"/>
    <w:rsid w:val="007D0477"/>
    <w:rsid w:val="007D0935"/>
    <w:rsid w:val="007D0D9E"/>
    <w:rsid w:val="007D1011"/>
    <w:rsid w:val="007D12E6"/>
    <w:rsid w:val="007D1C76"/>
    <w:rsid w:val="007D20A9"/>
    <w:rsid w:val="007D2F9C"/>
    <w:rsid w:val="007D490E"/>
    <w:rsid w:val="007D562C"/>
    <w:rsid w:val="007D5C93"/>
    <w:rsid w:val="007D6B68"/>
    <w:rsid w:val="007D79C2"/>
    <w:rsid w:val="007E072B"/>
    <w:rsid w:val="007E0F71"/>
    <w:rsid w:val="007E17A8"/>
    <w:rsid w:val="007E1C02"/>
    <w:rsid w:val="007E3425"/>
    <w:rsid w:val="007E411D"/>
    <w:rsid w:val="007E59DF"/>
    <w:rsid w:val="007E6AE9"/>
    <w:rsid w:val="007E6C04"/>
    <w:rsid w:val="007E6CFE"/>
    <w:rsid w:val="007E7896"/>
    <w:rsid w:val="007E7B28"/>
    <w:rsid w:val="007F0F5A"/>
    <w:rsid w:val="007F1177"/>
    <w:rsid w:val="007F1263"/>
    <w:rsid w:val="007F1F4D"/>
    <w:rsid w:val="007F2107"/>
    <w:rsid w:val="007F22D2"/>
    <w:rsid w:val="007F2F13"/>
    <w:rsid w:val="007F3D67"/>
    <w:rsid w:val="007F54CE"/>
    <w:rsid w:val="007F5705"/>
    <w:rsid w:val="007F66CA"/>
    <w:rsid w:val="007F749E"/>
    <w:rsid w:val="00800BF6"/>
    <w:rsid w:val="0080131D"/>
    <w:rsid w:val="00801A99"/>
    <w:rsid w:val="0080343D"/>
    <w:rsid w:val="00803774"/>
    <w:rsid w:val="0080430D"/>
    <w:rsid w:val="00804562"/>
    <w:rsid w:val="00805B3E"/>
    <w:rsid w:val="00806515"/>
    <w:rsid w:val="00806938"/>
    <w:rsid w:val="00807E72"/>
    <w:rsid w:val="00810639"/>
    <w:rsid w:val="00810EA5"/>
    <w:rsid w:val="0081127C"/>
    <w:rsid w:val="008121CC"/>
    <w:rsid w:val="00812FB2"/>
    <w:rsid w:val="00813960"/>
    <w:rsid w:val="00814FC3"/>
    <w:rsid w:val="00817C31"/>
    <w:rsid w:val="00820C65"/>
    <w:rsid w:val="008222C4"/>
    <w:rsid w:val="0082245D"/>
    <w:rsid w:val="00825013"/>
    <w:rsid w:val="008252B7"/>
    <w:rsid w:val="008255C5"/>
    <w:rsid w:val="0082710C"/>
    <w:rsid w:val="008303C3"/>
    <w:rsid w:val="0083056F"/>
    <w:rsid w:val="00831432"/>
    <w:rsid w:val="00832800"/>
    <w:rsid w:val="00832D0E"/>
    <w:rsid w:val="0083343C"/>
    <w:rsid w:val="00833DED"/>
    <w:rsid w:val="00834CA8"/>
    <w:rsid w:val="0083564E"/>
    <w:rsid w:val="00835B58"/>
    <w:rsid w:val="008366A6"/>
    <w:rsid w:val="00836B61"/>
    <w:rsid w:val="0084069A"/>
    <w:rsid w:val="008409DD"/>
    <w:rsid w:val="008413B4"/>
    <w:rsid w:val="0084218C"/>
    <w:rsid w:val="008425D8"/>
    <w:rsid w:val="00842994"/>
    <w:rsid w:val="00842CAA"/>
    <w:rsid w:val="008430EF"/>
    <w:rsid w:val="00844577"/>
    <w:rsid w:val="0084491A"/>
    <w:rsid w:val="00844E4E"/>
    <w:rsid w:val="00844FC8"/>
    <w:rsid w:val="00846F1D"/>
    <w:rsid w:val="0084713C"/>
    <w:rsid w:val="00850A2B"/>
    <w:rsid w:val="00850D73"/>
    <w:rsid w:val="00850EE0"/>
    <w:rsid w:val="00851266"/>
    <w:rsid w:val="008521C5"/>
    <w:rsid w:val="008530D4"/>
    <w:rsid w:val="0085361C"/>
    <w:rsid w:val="00853A90"/>
    <w:rsid w:val="00854193"/>
    <w:rsid w:val="008541F9"/>
    <w:rsid w:val="00854981"/>
    <w:rsid w:val="008556E0"/>
    <w:rsid w:val="008559E3"/>
    <w:rsid w:val="00855A56"/>
    <w:rsid w:val="00857019"/>
    <w:rsid w:val="0085747F"/>
    <w:rsid w:val="00860231"/>
    <w:rsid w:val="0086038B"/>
    <w:rsid w:val="00860924"/>
    <w:rsid w:val="00860C73"/>
    <w:rsid w:val="0086217F"/>
    <w:rsid w:val="00862DBB"/>
    <w:rsid w:val="00863068"/>
    <w:rsid w:val="00863DAA"/>
    <w:rsid w:val="00864B80"/>
    <w:rsid w:val="008668BC"/>
    <w:rsid w:val="00866FBA"/>
    <w:rsid w:val="0086797C"/>
    <w:rsid w:val="00870C19"/>
    <w:rsid w:val="00871BFE"/>
    <w:rsid w:val="0087265F"/>
    <w:rsid w:val="00872913"/>
    <w:rsid w:val="00873235"/>
    <w:rsid w:val="00874FB2"/>
    <w:rsid w:val="00875374"/>
    <w:rsid w:val="00875943"/>
    <w:rsid w:val="00876301"/>
    <w:rsid w:val="00876CE2"/>
    <w:rsid w:val="00880CC2"/>
    <w:rsid w:val="0088243C"/>
    <w:rsid w:val="00882653"/>
    <w:rsid w:val="008826AC"/>
    <w:rsid w:val="008830BE"/>
    <w:rsid w:val="00883CFB"/>
    <w:rsid w:val="00884649"/>
    <w:rsid w:val="0088464A"/>
    <w:rsid w:val="00885A41"/>
    <w:rsid w:val="00886602"/>
    <w:rsid w:val="00886776"/>
    <w:rsid w:val="0088700F"/>
    <w:rsid w:val="00887B62"/>
    <w:rsid w:val="00887D47"/>
    <w:rsid w:val="00892FBD"/>
    <w:rsid w:val="00894F15"/>
    <w:rsid w:val="00895DFE"/>
    <w:rsid w:val="00895F34"/>
    <w:rsid w:val="00896B33"/>
    <w:rsid w:val="00897C98"/>
    <w:rsid w:val="008A04F5"/>
    <w:rsid w:val="008A1D1E"/>
    <w:rsid w:val="008A2313"/>
    <w:rsid w:val="008A239E"/>
    <w:rsid w:val="008A2FF8"/>
    <w:rsid w:val="008A3573"/>
    <w:rsid w:val="008A38FE"/>
    <w:rsid w:val="008A396F"/>
    <w:rsid w:val="008A4532"/>
    <w:rsid w:val="008A4B63"/>
    <w:rsid w:val="008A53CD"/>
    <w:rsid w:val="008A6128"/>
    <w:rsid w:val="008A63DF"/>
    <w:rsid w:val="008A7748"/>
    <w:rsid w:val="008B02B4"/>
    <w:rsid w:val="008B0F3A"/>
    <w:rsid w:val="008B13F5"/>
    <w:rsid w:val="008B216A"/>
    <w:rsid w:val="008B2C77"/>
    <w:rsid w:val="008B613C"/>
    <w:rsid w:val="008B7269"/>
    <w:rsid w:val="008B7536"/>
    <w:rsid w:val="008B7767"/>
    <w:rsid w:val="008B7893"/>
    <w:rsid w:val="008C022A"/>
    <w:rsid w:val="008C0884"/>
    <w:rsid w:val="008C28E2"/>
    <w:rsid w:val="008C5453"/>
    <w:rsid w:val="008C5DF4"/>
    <w:rsid w:val="008C731C"/>
    <w:rsid w:val="008C7520"/>
    <w:rsid w:val="008D08E6"/>
    <w:rsid w:val="008D0BF8"/>
    <w:rsid w:val="008D184B"/>
    <w:rsid w:val="008D1DEB"/>
    <w:rsid w:val="008D2EB7"/>
    <w:rsid w:val="008D2EF9"/>
    <w:rsid w:val="008D3D84"/>
    <w:rsid w:val="008D4512"/>
    <w:rsid w:val="008D4F99"/>
    <w:rsid w:val="008D5B81"/>
    <w:rsid w:val="008D5D22"/>
    <w:rsid w:val="008D66E5"/>
    <w:rsid w:val="008D6E26"/>
    <w:rsid w:val="008D768F"/>
    <w:rsid w:val="008D79A8"/>
    <w:rsid w:val="008E18B6"/>
    <w:rsid w:val="008E1D1E"/>
    <w:rsid w:val="008E3162"/>
    <w:rsid w:val="008E4996"/>
    <w:rsid w:val="008E4EDC"/>
    <w:rsid w:val="008E5221"/>
    <w:rsid w:val="008E5588"/>
    <w:rsid w:val="008E5AC2"/>
    <w:rsid w:val="008E5B69"/>
    <w:rsid w:val="008E7C9D"/>
    <w:rsid w:val="008E7D7E"/>
    <w:rsid w:val="008E7E1A"/>
    <w:rsid w:val="008F1204"/>
    <w:rsid w:val="008F293C"/>
    <w:rsid w:val="008F29BF"/>
    <w:rsid w:val="008F3A07"/>
    <w:rsid w:val="008F3C51"/>
    <w:rsid w:val="008F52EC"/>
    <w:rsid w:val="008F5B79"/>
    <w:rsid w:val="008F60F2"/>
    <w:rsid w:val="008F73BB"/>
    <w:rsid w:val="008F7748"/>
    <w:rsid w:val="008F787E"/>
    <w:rsid w:val="008F7BDB"/>
    <w:rsid w:val="00903261"/>
    <w:rsid w:val="00904048"/>
    <w:rsid w:val="00905BB7"/>
    <w:rsid w:val="00906B81"/>
    <w:rsid w:val="00910345"/>
    <w:rsid w:val="00913E89"/>
    <w:rsid w:val="009143AF"/>
    <w:rsid w:val="0091528A"/>
    <w:rsid w:val="00917FE6"/>
    <w:rsid w:val="009200F5"/>
    <w:rsid w:val="009203B6"/>
    <w:rsid w:val="00923971"/>
    <w:rsid w:val="00923CFC"/>
    <w:rsid w:val="009249BE"/>
    <w:rsid w:val="00924E5D"/>
    <w:rsid w:val="00926002"/>
    <w:rsid w:val="00926E12"/>
    <w:rsid w:val="00926E76"/>
    <w:rsid w:val="00926EA0"/>
    <w:rsid w:val="00927B51"/>
    <w:rsid w:val="00927D22"/>
    <w:rsid w:val="00927EBF"/>
    <w:rsid w:val="00930302"/>
    <w:rsid w:val="00930545"/>
    <w:rsid w:val="00931278"/>
    <w:rsid w:val="009313BF"/>
    <w:rsid w:val="00931897"/>
    <w:rsid w:val="00931EA2"/>
    <w:rsid w:val="0093337A"/>
    <w:rsid w:val="009337A2"/>
    <w:rsid w:val="00933CAF"/>
    <w:rsid w:val="00934040"/>
    <w:rsid w:val="00935CB3"/>
    <w:rsid w:val="00935CE2"/>
    <w:rsid w:val="00937FDD"/>
    <w:rsid w:val="00940113"/>
    <w:rsid w:val="009401F8"/>
    <w:rsid w:val="00940668"/>
    <w:rsid w:val="0094159F"/>
    <w:rsid w:val="009419F7"/>
    <w:rsid w:val="009425DE"/>
    <w:rsid w:val="00942B1E"/>
    <w:rsid w:val="00944C59"/>
    <w:rsid w:val="009458CB"/>
    <w:rsid w:val="00947E11"/>
    <w:rsid w:val="0095067E"/>
    <w:rsid w:val="0095330B"/>
    <w:rsid w:val="00953CAF"/>
    <w:rsid w:val="00953E79"/>
    <w:rsid w:val="00953FB6"/>
    <w:rsid w:val="00954976"/>
    <w:rsid w:val="009551F4"/>
    <w:rsid w:val="0095683F"/>
    <w:rsid w:val="00956FF7"/>
    <w:rsid w:val="00957747"/>
    <w:rsid w:val="0096055E"/>
    <w:rsid w:val="00960A2F"/>
    <w:rsid w:val="00960E4D"/>
    <w:rsid w:val="0096107D"/>
    <w:rsid w:val="009616D0"/>
    <w:rsid w:val="00962002"/>
    <w:rsid w:val="0096218A"/>
    <w:rsid w:val="009621E1"/>
    <w:rsid w:val="00962F76"/>
    <w:rsid w:val="00964B1E"/>
    <w:rsid w:val="00965C3F"/>
    <w:rsid w:val="009672D9"/>
    <w:rsid w:val="00967411"/>
    <w:rsid w:val="00967F75"/>
    <w:rsid w:val="00971F2C"/>
    <w:rsid w:val="00972896"/>
    <w:rsid w:val="009759FB"/>
    <w:rsid w:val="00977160"/>
    <w:rsid w:val="00977B94"/>
    <w:rsid w:val="009801E3"/>
    <w:rsid w:val="00980242"/>
    <w:rsid w:val="009806B9"/>
    <w:rsid w:val="009810D7"/>
    <w:rsid w:val="00981237"/>
    <w:rsid w:val="00981797"/>
    <w:rsid w:val="00981E42"/>
    <w:rsid w:val="00982F1E"/>
    <w:rsid w:val="00983BF2"/>
    <w:rsid w:val="00984B0C"/>
    <w:rsid w:val="00984D68"/>
    <w:rsid w:val="00985C94"/>
    <w:rsid w:val="00986147"/>
    <w:rsid w:val="0098701C"/>
    <w:rsid w:val="00987EFB"/>
    <w:rsid w:val="009901C4"/>
    <w:rsid w:val="00990FA7"/>
    <w:rsid w:val="009916CD"/>
    <w:rsid w:val="00992BB4"/>
    <w:rsid w:val="00992DE7"/>
    <w:rsid w:val="00993159"/>
    <w:rsid w:val="009931D8"/>
    <w:rsid w:val="009932DE"/>
    <w:rsid w:val="00993997"/>
    <w:rsid w:val="00995151"/>
    <w:rsid w:val="00997111"/>
    <w:rsid w:val="009A0279"/>
    <w:rsid w:val="009A1008"/>
    <w:rsid w:val="009A142F"/>
    <w:rsid w:val="009A36E1"/>
    <w:rsid w:val="009A440F"/>
    <w:rsid w:val="009A4DF5"/>
    <w:rsid w:val="009A5095"/>
    <w:rsid w:val="009A5426"/>
    <w:rsid w:val="009A6922"/>
    <w:rsid w:val="009A6DFE"/>
    <w:rsid w:val="009B1079"/>
    <w:rsid w:val="009B11AD"/>
    <w:rsid w:val="009B1CA9"/>
    <w:rsid w:val="009B302D"/>
    <w:rsid w:val="009B3328"/>
    <w:rsid w:val="009B5838"/>
    <w:rsid w:val="009B5BA3"/>
    <w:rsid w:val="009B606F"/>
    <w:rsid w:val="009B6426"/>
    <w:rsid w:val="009B6C85"/>
    <w:rsid w:val="009B7468"/>
    <w:rsid w:val="009C0D4D"/>
    <w:rsid w:val="009C1E05"/>
    <w:rsid w:val="009C2679"/>
    <w:rsid w:val="009C2CC4"/>
    <w:rsid w:val="009C4256"/>
    <w:rsid w:val="009C453F"/>
    <w:rsid w:val="009C4E06"/>
    <w:rsid w:val="009C5312"/>
    <w:rsid w:val="009C5AE3"/>
    <w:rsid w:val="009C5C91"/>
    <w:rsid w:val="009C6509"/>
    <w:rsid w:val="009C785A"/>
    <w:rsid w:val="009C7BB5"/>
    <w:rsid w:val="009D1848"/>
    <w:rsid w:val="009D3524"/>
    <w:rsid w:val="009D3834"/>
    <w:rsid w:val="009D442B"/>
    <w:rsid w:val="009D4FBC"/>
    <w:rsid w:val="009D55C1"/>
    <w:rsid w:val="009D5992"/>
    <w:rsid w:val="009D60C2"/>
    <w:rsid w:val="009D639C"/>
    <w:rsid w:val="009D6CB1"/>
    <w:rsid w:val="009E01D5"/>
    <w:rsid w:val="009E2ED9"/>
    <w:rsid w:val="009E4A09"/>
    <w:rsid w:val="009E551A"/>
    <w:rsid w:val="009E5E82"/>
    <w:rsid w:val="009E68AD"/>
    <w:rsid w:val="009E70CB"/>
    <w:rsid w:val="009F011E"/>
    <w:rsid w:val="009F0C92"/>
    <w:rsid w:val="009F0CDB"/>
    <w:rsid w:val="009F1421"/>
    <w:rsid w:val="009F1F72"/>
    <w:rsid w:val="009F1FB6"/>
    <w:rsid w:val="009F2509"/>
    <w:rsid w:val="009F291E"/>
    <w:rsid w:val="009F2E44"/>
    <w:rsid w:val="009F3121"/>
    <w:rsid w:val="009F3385"/>
    <w:rsid w:val="009F3406"/>
    <w:rsid w:val="009F42C2"/>
    <w:rsid w:val="009F5186"/>
    <w:rsid w:val="009F5784"/>
    <w:rsid w:val="009F5C40"/>
    <w:rsid w:val="009F5F8D"/>
    <w:rsid w:val="009F6AAD"/>
    <w:rsid w:val="009F7333"/>
    <w:rsid w:val="00A01865"/>
    <w:rsid w:val="00A01B2F"/>
    <w:rsid w:val="00A02009"/>
    <w:rsid w:val="00A0203F"/>
    <w:rsid w:val="00A020A4"/>
    <w:rsid w:val="00A035DF"/>
    <w:rsid w:val="00A0367A"/>
    <w:rsid w:val="00A03EA0"/>
    <w:rsid w:val="00A0449A"/>
    <w:rsid w:val="00A04792"/>
    <w:rsid w:val="00A04953"/>
    <w:rsid w:val="00A04FD9"/>
    <w:rsid w:val="00A05829"/>
    <w:rsid w:val="00A05FA3"/>
    <w:rsid w:val="00A06D49"/>
    <w:rsid w:val="00A07171"/>
    <w:rsid w:val="00A07878"/>
    <w:rsid w:val="00A10070"/>
    <w:rsid w:val="00A1056E"/>
    <w:rsid w:val="00A10CBF"/>
    <w:rsid w:val="00A11486"/>
    <w:rsid w:val="00A12104"/>
    <w:rsid w:val="00A123B4"/>
    <w:rsid w:val="00A12413"/>
    <w:rsid w:val="00A127C3"/>
    <w:rsid w:val="00A1283B"/>
    <w:rsid w:val="00A1357A"/>
    <w:rsid w:val="00A13A58"/>
    <w:rsid w:val="00A159E1"/>
    <w:rsid w:val="00A16345"/>
    <w:rsid w:val="00A16B72"/>
    <w:rsid w:val="00A1786E"/>
    <w:rsid w:val="00A20156"/>
    <w:rsid w:val="00A21A6F"/>
    <w:rsid w:val="00A22A63"/>
    <w:rsid w:val="00A23684"/>
    <w:rsid w:val="00A2383A"/>
    <w:rsid w:val="00A242CC"/>
    <w:rsid w:val="00A24693"/>
    <w:rsid w:val="00A2584B"/>
    <w:rsid w:val="00A2598E"/>
    <w:rsid w:val="00A25FDB"/>
    <w:rsid w:val="00A26901"/>
    <w:rsid w:val="00A26F03"/>
    <w:rsid w:val="00A27440"/>
    <w:rsid w:val="00A27733"/>
    <w:rsid w:val="00A31421"/>
    <w:rsid w:val="00A325E2"/>
    <w:rsid w:val="00A32B9D"/>
    <w:rsid w:val="00A34727"/>
    <w:rsid w:val="00A362AD"/>
    <w:rsid w:val="00A37419"/>
    <w:rsid w:val="00A37491"/>
    <w:rsid w:val="00A37927"/>
    <w:rsid w:val="00A405B4"/>
    <w:rsid w:val="00A41232"/>
    <w:rsid w:val="00A41472"/>
    <w:rsid w:val="00A41FB9"/>
    <w:rsid w:val="00A424A9"/>
    <w:rsid w:val="00A426BC"/>
    <w:rsid w:val="00A4331D"/>
    <w:rsid w:val="00A43B26"/>
    <w:rsid w:val="00A43F1F"/>
    <w:rsid w:val="00A447AB"/>
    <w:rsid w:val="00A5016D"/>
    <w:rsid w:val="00A5036F"/>
    <w:rsid w:val="00A50887"/>
    <w:rsid w:val="00A50B11"/>
    <w:rsid w:val="00A51B0B"/>
    <w:rsid w:val="00A51B6F"/>
    <w:rsid w:val="00A51F9E"/>
    <w:rsid w:val="00A52845"/>
    <w:rsid w:val="00A53338"/>
    <w:rsid w:val="00A540DD"/>
    <w:rsid w:val="00A541BA"/>
    <w:rsid w:val="00A54DA9"/>
    <w:rsid w:val="00A55D11"/>
    <w:rsid w:val="00A56051"/>
    <w:rsid w:val="00A562F8"/>
    <w:rsid w:val="00A56B58"/>
    <w:rsid w:val="00A56D2D"/>
    <w:rsid w:val="00A57C5A"/>
    <w:rsid w:val="00A624D1"/>
    <w:rsid w:val="00A6319F"/>
    <w:rsid w:val="00A63502"/>
    <w:rsid w:val="00A644BC"/>
    <w:rsid w:val="00A64770"/>
    <w:rsid w:val="00A64CBE"/>
    <w:rsid w:val="00A65631"/>
    <w:rsid w:val="00A66064"/>
    <w:rsid w:val="00A66C02"/>
    <w:rsid w:val="00A67359"/>
    <w:rsid w:val="00A67C71"/>
    <w:rsid w:val="00A67CFA"/>
    <w:rsid w:val="00A700AB"/>
    <w:rsid w:val="00A702E0"/>
    <w:rsid w:val="00A70B2A"/>
    <w:rsid w:val="00A70CD7"/>
    <w:rsid w:val="00A70D44"/>
    <w:rsid w:val="00A714B7"/>
    <w:rsid w:val="00A71C8B"/>
    <w:rsid w:val="00A71F42"/>
    <w:rsid w:val="00A72165"/>
    <w:rsid w:val="00A72601"/>
    <w:rsid w:val="00A74A7E"/>
    <w:rsid w:val="00A75292"/>
    <w:rsid w:val="00A75CC6"/>
    <w:rsid w:val="00A77867"/>
    <w:rsid w:val="00A804D0"/>
    <w:rsid w:val="00A81EBD"/>
    <w:rsid w:val="00A81EFC"/>
    <w:rsid w:val="00A82C0C"/>
    <w:rsid w:val="00A82E4A"/>
    <w:rsid w:val="00A8453B"/>
    <w:rsid w:val="00A84E50"/>
    <w:rsid w:val="00A913AB"/>
    <w:rsid w:val="00A9393D"/>
    <w:rsid w:val="00A96862"/>
    <w:rsid w:val="00A96D60"/>
    <w:rsid w:val="00AA0069"/>
    <w:rsid w:val="00AA038E"/>
    <w:rsid w:val="00AA0BCF"/>
    <w:rsid w:val="00AA31C6"/>
    <w:rsid w:val="00AA4B42"/>
    <w:rsid w:val="00AA5210"/>
    <w:rsid w:val="00AA5E05"/>
    <w:rsid w:val="00AA6886"/>
    <w:rsid w:val="00AA71AC"/>
    <w:rsid w:val="00AA7FE1"/>
    <w:rsid w:val="00AB0745"/>
    <w:rsid w:val="00AB0B8D"/>
    <w:rsid w:val="00AB145C"/>
    <w:rsid w:val="00AB1921"/>
    <w:rsid w:val="00AB1A6C"/>
    <w:rsid w:val="00AB1F6A"/>
    <w:rsid w:val="00AB2B69"/>
    <w:rsid w:val="00AB3DA1"/>
    <w:rsid w:val="00AB3FF3"/>
    <w:rsid w:val="00AB431E"/>
    <w:rsid w:val="00AB44FE"/>
    <w:rsid w:val="00AB4D7F"/>
    <w:rsid w:val="00AB53A5"/>
    <w:rsid w:val="00AB6097"/>
    <w:rsid w:val="00AB6EA4"/>
    <w:rsid w:val="00AC21D3"/>
    <w:rsid w:val="00AC354A"/>
    <w:rsid w:val="00AC3FD3"/>
    <w:rsid w:val="00AC4225"/>
    <w:rsid w:val="00AC4A4E"/>
    <w:rsid w:val="00AC5164"/>
    <w:rsid w:val="00AC6CAC"/>
    <w:rsid w:val="00AC70DB"/>
    <w:rsid w:val="00AC7746"/>
    <w:rsid w:val="00AC78D1"/>
    <w:rsid w:val="00AC7983"/>
    <w:rsid w:val="00AD1637"/>
    <w:rsid w:val="00AD16FE"/>
    <w:rsid w:val="00AD17FE"/>
    <w:rsid w:val="00AD1A17"/>
    <w:rsid w:val="00AD40C0"/>
    <w:rsid w:val="00AD419D"/>
    <w:rsid w:val="00AD53CF"/>
    <w:rsid w:val="00AD699A"/>
    <w:rsid w:val="00AD6BB2"/>
    <w:rsid w:val="00AE0D29"/>
    <w:rsid w:val="00AE1421"/>
    <w:rsid w:val="00AE27F9"/>
    <w:rsid w:val="00AE2FBA"/>
    <w:rsid w:val="00AE2FBE"/>
    <w:rsid w:val="00AE4538"/>
    <w:rsid w:val="00AE4BC4"/>
    <w:rsid w:val="00AE56EB"/>
    <w:rsid w:val="00AE56F3"/>
    <w:rsid w:val="00AE5832"/>
    <w:rsid w:val="00AE6D05"/>
    <w:rsid w:val="00AE71E6"/>
    <w:rsid w:val="00AF06FF"/>
    <w:rsid w:val="00AF0C23"/>
    <w:rsid w:val="00AF0CED"/>
    <w:rsid w:val="00AF1252"/>
    <w:rsid w:val="00AF27B6"/>
    <w:rsid w:val="00AF2DFC"/>
    <w:rsid w:val="00AF2EDC"/>
    <w:rsid w:val="00AF43F4"/>
    <w:rsid w:val="00AF44B1"/>
    <w:rsid w:val="00AF478B"/>
    <w:rsid w:val="00AF493F"/>
    <w:rsid w:val="00AF4A5C"/>
    <w:rsid w:val="00AF4AFB"/>
    <w:rsid w:val="00AF4FEC"/>
    <w:rsid w:val="00AF515C"/>
    <w:rsid w:val="00AF5262"/>
    <w:rsid w:val="00AF583A"/>
    <w:rsid w:val="00AF5999"/>
    <w:rsid w:val="00AF5E46"/>
    <w:rsid w:val="00AF71AC"/>
    <w:rsid w:val="00AF746D"/>
    <w:rsid w:val="00AF7C7E"/>
    <w:rsid w:val="00B008D2"/>
    <w:rsid w:val="00B014CE"/>
    <w:rsid w:val="00B01C4C"/>
    <w:rsid w:val="00B025B3"/>
    <w:rsid w:val="00B03377"/>
    <w:rsid w:val="00B054A1"/>
    <w:rsid w:val="00B05EC1"/>
    <w:rsid w:val="00B065E2"/>
    <w:rsid w:val="00B06C42"/>
    <w:rsid w:val="00B10E88"/>
    <w:rsid w:val="00B1148A"/>
    <w:rsid w:val="00B11B16"/>
    <w:rsid w:val="00B12661"/>
    <w:rsid w:val="00B13B1F"/>
    <w:rsid w:val="00B144A2"/>
    <w:rsid w:val="00B154AD"/>
    <w:rsid w:val="00B15BF1"/>
    <w:rsid w:val="00B16397"/>
    <w:rsid w:val="00B16604"/>
    <w:rsid w:val="00B16CB0"/>
    <w:rsid w:val="00B1762D"/>
    <w:rsid w:val="00B20213"/>
    <w:rsid w:val="00B2148E"/>
    <w:rsid w:val="00B220D9"/>
    <w:rsid w:val="00B2236B"/>
    <w:rsid w:val="00B237B5"/>
    <w:rsid w:val="00B24D24"/>
    <w:rsid w:val="00B24E4F"/>
    <w:rsid w:val="00B25100"/>
    <w:rsid w:val="00B25570"/>
    <w:rsid w:val="00B26866"/>
    <w:rsid w:val="00B268B6"/>
    <w:rsid w:val="00B2736C"/>
    <w:rsid w:val="00B30FAA"/>
    <w:rsid w:val="00B314F4"/>
    <w:rsid w:val="00B31685"/>
    <w:rsid w:val="00B318E5"/>
    <w:rsid w:val="00B31CCB"/>
    <w:rsid w:val="00B333EA"/>
    <w:rsid w:val="00B3351C"/>
    <w:rsid w:val="00B336DE"/>
    <w:rsid w:val="00B33ABA"/>
    <w:rsid w:val="00B34672"/>
    <w:rsid w:val="00B34F4E"/>
    <w:rsid w:val="00B40F09"/>
    <w:rsid w:val="00B41971"/>
    <w:rsid w:val="00B43708"/>
    <w:rsid w:val="00B43774"/>
    <w:rsid w:val="00B44356"/>
    <w:rsid w:val="00B449B5"/>
    <w:rsid w:val="00B45067"/>
    <w:rsid w:val="00B47AB0"/>
    <w:rsid w:val="00B50A87"/>
    <w:rsid w:val="00B51878"/>
    <w:rsid w:val="00B519DE"/>
    <w:rsid w:val="00B51C8E"/>
    <w:rsid w:val="00B52A8C"/>
    <w:rsid w:val="00B540E1"/>
    <w:rsid w:val="00B5449D"/>
    <w:rsid w:val="00B54801"/>
    <w:rsid w:val="00B5498E"/>
    <w:rsid w:val="00B57015"/>
    <w:rsid w:val="00B5707C"/>
    <w:rsid w:val="00B575F3"/>
    <w:rsid w:val="00B5765A"/>
    <w:rsid w:val="00B578B0"/>
    <w:rsid w:val="00B61ADB"/>
    <w:rsid w:val="00B62083"/>
    <w:rsid w:val="00B62273"/>
    <w:rsid w:val="00B62F98"/>
    <w:rsid w:val="00B6384B"/>
    <w:rsid w:val="00B64E9F"/>
    <w:rsid w:val="00B65626"/>
    <w:rsid w:val="00B66555"/>
    <w:rsid w:val="00B666B9"/>
    <w:rsid w:val="00B66F77"/>
    <w:rsid w:val="00B670D4"/>
    <w:rsid w:val="00B67CD6"/>
    <w:rsid w:val="00B67DF3"/>
    <w:rsid w:val="00B70762"/>
    <w:rsid w:val="00B71111"/>
    <w:rsid w:val="00B72661"/>
    <w:rsid w:val="00B72698"/>
    <w:rsid w:val="00B72C87"/>
    <w:rsid w:val="00B737FA"/>
    <w:rsid w:val="00B738DD"/>
    <w:rsid w:val="00B73DAD"/>
    <w:rsid w:val="00B73E66"/>
    <w:rsid w:val="00B7515B"/>
    <w:rsid w:val="00B76207"/>
    <w:rsid w:val="00B76600"/>
    <w:rsid w:val="00B76DE2"/>
    <w:rsid w:val="00B801C1"/>
    <w:rsid w:val="00B80641"/>
    <w:rsid w:val="00B81C8A"/>
    <w:rsid w:val="00B8223C"/>
    <w:rsid w:val="00B823F7"/>
    <w:rsid w:val="00B83138"/>
    <w:rsid w:val="00B83A9E"/>
    <w:rsid w:val="00B8484F"/>
    <w:rsid w:val="00B84A22"/>
    <w:rsid w:val="00B84A98"/>
    <w:rsid w:val="00B852C5"/>
    <w:rsid w:val="00B85784"/>
    <w:rsid w:val="00B858B0"/>
    <w:rsid w:val="00B85EA7"/>
    <w:rsid w:val="00B87568"/>
    <w:rsid w:val="00B878EE"/>
    <w:rsid w:val="00B87B34"/>
    <w:rsid w:val="00B87B93"/>
    <w:rsid w:val="00B90ED8"/>
    <w:rsid w:val="00B92C3B"/>
    <w:rsid w:val="00B939AB"/>
    <w:rsid w:val="00B94BFF"/>
    <w:rsid w:val="00B94FE2"/>
    <w:rsid w:val="00B957A8"/>
    <w:rsid w:val="00B95CF9"/>
    <w:rsid w:val="00BA02D4"/>
    <w:rsid w:val="00BA032F"/>
    <w:rsid w:val="00BA0473"/>
    <w:rsid w:val="00BA0A13"/>
    <w:rsid w:val="00BA176F"/>
    <w:rsid w:val="00BA1884"/>
    <w:rsid w:val="00BA1CC6"/>
    <w:rsid w:val="00BA2317"/>
    <w:rsid w:val="00BA2B44"/>
    <w:rsid w:val="00BA4039"/>
    <w:rsid w:val="00BA481C"/>
    <w:rsid w:val="00BA48FA"/>
    <w:rsid w:val="00BA58CD"/>
    <w:rsid w:val="00BA5E6C"/>
    <w:rsid w:val="00BA682D"/>
    <w:rsid w:val="00BA6AD4"/>
    <w:rsid w:val="00BA6D19"/>
    <w:rsid w:val="00BB1B10"/>
    <w:rsid w:val="00BB28B8"/>
    <w:rsid w:val="00BB2BCE"/>
    <w:rsid w:val="00BB2DD0"/>
    <w:rsid w:val="00BB318D"/>
    <w:rsid w:val="00BB4E80"/>
    <w:rsid w:val="00BB598A"/>
    <w:rsid w:val="00BB6613"/>
    <w:rsid w:val="00BB6763"/>
    <w:rsid w:val="00BB6A7A"/>
    <w:rsid w:val="00BB7051"/>
    <w:rsid w:val="00BC07F1"/>
    <w:rsid w:val="00BC1989"/>
    <w:rsid w:val="00BC2044"/>
    <w:rsid w:val="00BC21DB"/>
    <w:rsid w:val="00BC245B"/>
    <w:rsid w:val="00BC3242"/>
    <w:rsid w:val="00BC470C"/>
    <w:rsid w:val="00BC4821"/>
    <w:rsid w:val="00BC48F9"/>
    <w:rsid w:val="00BC4D80"/>
    <w:rsid w:val="00BC64EC"/>
    <w:rsid w:val="00BC6FBA"/>
    <w:rsid w:val="00BC7707"/>
    <w:rsid w:val="00BC7AC9"/>
    <w:rsid w:val="00BD105F"/>
    <w:rsid w:val="00BD1C0F"/>
    <w:rsid w:val="00BD247B"/>
    <w:rsid w:val="00BD261B"/>
    <w:rsid w:val="00BD3321"/>
    <w:rsid w:val="00BD39EB"/>
    <w:rsid w:val="00BD421D"/>
    <w:rsid w:val="00BD470F"/>
    <w:rsid w:val="00BD4DB5"/>
    <w:rsid w:val="00BD6378"/>
    <w:rsid w:val="00BD7724"/>
    <w:rsid w:val="00BE060A"/>
    <w:rsid w:val="00BE1043"/>
    <w:rsid w:val="00BE1343"/>
    <w:rsid w:val="00BE2264"/>
    <w:rsid w:val="00BE5749"/>
    <w:rsid w:val="00BE6393"/>
    <w:rsid w:val="00BE7253"/>
    <w:rsid w:val="00BE7674"/>
    <w:rsid w:val="00BE7FFE"/>
    <w:rsid w:val="00BF038A"/>
    <w:rsid w:val="00BF21FC"/>
    <w:rsid w:val="00BF2A1B"/>
    <w:rsid w:val="00BF5C32"/>
    <w:rsid w:val="00BF7AB5"/>
    <w:rsid w:val="00C0014D"/>
    <w:rsid w:val="00C005B5"/>
    <w:rsid w:val="00C00D73"/>
    <w:rsid w:val="00C01D6B"/>
    <w:rsid w:val="00C024AE"/>
    <w:rsid w:val="00C02678"/>
    <w:rsid w:val="00C033A1"/>
    <w:rsid w:val="00C04636"/>
    <w:rsid w:val="00C049B4"/>
    <w:rsid w:val="00C04B19"/>
    <w:rsid w:val="00C056E9"/>
    <w:rsid w:val="00C0645A"/>
    <w:rsid w:val="00C06B79"/>
    <w:rsid w:val="00C10FCC"/>
    <w:rsid w:val="00C115F3"/>
    <w:rsid w:val="00C1217C"/>
    <w:rsid w:val="00C129FB"/>
    <w:rsid w:val="00C133CF"/>
    <w:rsid w:val="00C1460C"/>
    <w:rsid w:val="00C14868"/>
    <w:rsid w:val="00C15823"/>
    <w:rsid w:val="00C169D4"/>
    <w:rsid w:val="00C16CBD"/>
    <w:rsid w:val="00C16F6E"/>
    <w:rsid w:val="00C17C6A"/>
    <w:rsid w:val="00C17E1D"/>
    <w:rsid w:val="00C20451"/>
    <w:rsid w:val="00C205E8"/>
    <w:rsid w:val="00C20CC7"/>
    <w:rsid w:val="00C20E4C"/>
    <w:rsid w:val="00C21541"/>
    <w:rsid w:val="00C22174"/>
    <w:rsid w:val="00C226D9"/>
    <w:rsid w:val="00C22AF9"/>
    <w:rsid w:val="00C22F9B"/>
    <w:rsid w:val="00C2305B"/>
    <w:rsid w:val="00C23DE1"/>
    <w:rsid w:val="00C24458"/>
    <w:rsid w:val="00C25C6F"/>
    <w:rsid w:val="00C268FE"/>
    <w:rsid w:val="00C3009E"/>
    <w:rsid w:val="00C30BA9"/>
    <w:rsid w:val="00C3112C"/>
    <w:rsid w:val="00C31DBC"/>
    <w:rsid w:val="00C320EB"/>
    <w:rsid w:val="00C32CA1"/>
    <w:rsid w:val="00C32DE3"/>
    <w:rsid w:val="00C32FE5"/>
    <w:rsid w:val="00C3302C"/>
    <w:rsid w:val="00C332EE"/>
    <w:rsid w:val="00C33D4C"/>
    <w:rsid w:val="00C34293"/>
    <w:rsid w:val="00C349DC"/>
    <w:rsid w:val="00C35D8D"/>
    <w:rsid w:val="00C35E95"/>
    <w:rsid w:val="00C36E1A"/>
    <w:rsid w:val="00C37219"/>
    <w:rsid w:val="00C4078C"/>
    <w:rsid w:val="00C414F4"/>
    <w:rsid w:val="00C424A9"/>
    <w:rsid w:val="00C429E7"/>
    <w:rsid w:val="00C42F4A"/>
    <w:rsid w:val="00C4452D"/>
    <w:rsid w:val="00C44DAF"/>
    <w:rsid w:val="00C4605C"/>
    <w:rsid w:val="00C46513"/>
    <w:rsid w:val="00C466DD"/>
    <w:rsid w:val="00C47320"/>
    <w:rsid w:val="00C475FE"/>
    <w:rsid w:val="00C50A15"/>
    <w:rsid w:val="00C50FC0"/>
    <w:rsid w:val="00C511FA"/>
    <w:rsid w:val="00C51DAE"/>
    <w:rsid w:val="00C52691"/>
    <w:rsid w:val="00C5279F"/>
    <w:rsid w:val="00C52A77"/>
    <w:rsid w:val="00C53418"/>
    <w:rsid w:val="00C53AA9"/>
    <w:rsid w:val="00C53EAE"/>
    <w:rsid w:val="00C53F4A"/>
    <w:rsid w:val="00C54030"/>
    <w:rsid w:val="00C54AD7"/>
    <w:rsid w:val="00C55549"/>
    <w:rsid w:val="00C561C6"/>
    <w:rsid w:val="00C5633B"/>
    <w:rsid w:val="00C57508"/>
    <w:rsid w:val="00C576F1"/>
    <w:rsid w:val="00C60820"/>
    <w:rsid w:val="00C61692"/>
    <w:rsid w:val="00C61B9C"/>
    <w:rsid w:val="00C62355"/>
    <w:rsid w:val="00C636FA"/>
    <w:rsid w:val="00C6473D"/>
    <w:rsid w:val="00C6541D"/>
    <w:rsid w:val="00C66B5B"/>
    <w:rsid w:val="00C66E6A"/>
    <w:rsid w:val="00C67CC7"/>
    <w:rsid w:val="00C70F9C"/>
    <w:rsid w:val="00C714E0"/>
    <w:rsid w:val="00C72BC0"/>
    <w:rsid w:val="00C72D6B"/>
    <w:rsid w:val="00C736D1"/>
    <w:rsid w:val="00C73F5F"/>
    <w:rsid w:val="00C741D3"/>
    <w:rsid w:val="00C74408"/>
    <w:rsid w:val="00C75568"/>
    <w:rsid w:val="00C75B8D"/>
    <w:rsid w:val="00C75E9A"/>
    <w:rsid w:val="00C80BB8"/>
    <w:rsid w:val="00C8115C"/>
    <w:rsid w:val="00C81A2A"/>
    <w:rsid w:val="00C8363B"/>
    <w:rsid w:val="00C849DE"/>
    <w:rsid w:val="00C84E84"/>
    <w:rsid w:val="00C87594"/>
    <w:rsid w:val="00C91E41"/>
    <w:rsid w:val="00C91E6D"/>
    <w:rsid w:val="00C92549"/>
    <w:rsid w:val="00C933BF"/>
    <w:rsid w:val="00C93A2C"/>
    <w:rsid w:val="00C95853"/>
    <w:rsid w:val="00C959D9"/>
    <w:rsid w:val="00C95E7D"/>
    <w:rsid w:val="00C97432"/>
    <w:rsid w:val="00CA013C"/>
    <w:rsid w:val="00CA0681"/>
    <w:rsid w:val="00CA0B93"/>
    <w:rsid w:val="00CA1B93"/>
    <w:rsid w:val="00CA1CF3"/>
    <w:rsid w:val="00CA2251"/>
    <w:rsid w:val="00CA27A6"/>
    <w:rsid w:val="00CA3E53"/>
    <w:rsid w:val="00CA517A"/>
    <w:rsid w:val="00CA5B8F"/>
    <w:rsid w:val="00CA651D"/>
    <w:rsid w:val="00CA68C8"/>
    <w:rsid w:val="00CA7918"/>
    <w:rsid w:val="00CA7B51"/>
    <w:rsid w:val="00CA7F7D"/>
    <w:rsid w:val="00CB077B"/>
    <w:rsid w:val="00CB0817"/>
    <w:rsid w:val="00CB1DA9"/>
    <w:rsid w:val="00CB23F2"/>
    <w:rsid w:val="00CB546C"/>
    <w:rsid w:val="00CB671A"/>
    <w:rsid w:val="00CB6863"/>
    <w:rsid w:val="00CB7684"/>
    <w:rsid w:val="00CB7D89"/>
    <w:rsid w:val="00CC08CE"/>
    <w:rsid w:val="00CC2D91"/>
    <w:rsid w:val="00CC3290"/>
    <w:rsid w:val="00CC603E"/>
    <w:rsid w:val="00CC7EA8"/>
    <w:rsid w:val="00CD1F96"/>
    <w:rsid w:val="00CD3BFC"/>
    <w:rsid w:val="00CD4E04"/>
    <w:rsid w:val="00CD5D34"/>
    <w:rsid w:val="00CD61B2"/>
    <w:rsid w:val="00CD6205"/>
    <w:rsid w:val="00CD63F8"/>
    <w:rsid w:val="00CD640C"/>
    <w:rsid w:val="00CD65AA"/>
    <w:rsid w:val="00CD6D4F"/>
    <w:rsid w:val="00CD736D"/>
    <w:rsid w:val="00CD76B8"/>
    <w:rsid w:val="00CE0082"/>
    <w:rsid w:val="00CE0A6F"/>
    <w:rsid w:val="00CE1E20"/>
    <w:rsid w:val="00CE48EE"/>
    <w:rsid w:val="00CE4AFB"/>
    <w:rsid w:val="00CE5840"/>
    <w:rsid w:val="00CE58C4"/>
    <w:rsid w:val="00CE6C3C"/>
    <w:rsid w:val="00CE7744"/>
    <w:rsid w:val="00CE7852"/>
    <w:rsid w:val="00CF10DA"/>
    <w:rsid w:val="00CF2267"/>
    <w:rsid w:val="00CF3414"/>
    <w:rsid w:val="00CF374A"/>
    <w:rsid w:val="00CF39A8"/>
    <w:rsid w:val="00CF3DD2"/>
    <w:rsid w:val="00CF3E24"/>
    <w:rsid w:val="00CF49D4"/>
    <w:rsid w:val="00CF56A0"/>
    <w:rsid w:val="00CF58FE"/>
    <w:rsid w:val="00CF60FF"/>
    <w:rsid w:val="00CF66F0"/>
    <w:rsid w:val="00CF7C35"/>
    <w:rsid w:val="00CF7CC8"/>
    <w:rsid w:val="00D008F9"/>
    <w:rsid w:val="00D01496"/>
    <w:rsid w:val="00D01CE1"/>
    <w:rsid w:val="00D02627"/>
    <w:rsid w:val="00D0276B"/>
    <w:rsid w:val="00D02EC2"/>
    <w:rsid w:val="00D03616"/>
    <w:rsid w:val="00D04BA8"/>
    <w:rsid w:val="00D05B3A"/>
    <w:rsid w:val="00D076F5"/>
    <w:rsid w:val="00D100EB"/>
    <w:rsid w:val="00D10A5B"/>
    <w:rsid w:val="00D10B88"/>
    <w:rsid w:val="00D10F84"/>
    <w:rsid w:val="00D11527"/>
    <w:rsid w:val="00D1159A"/>
    <w:rsid w:val="00D120E2"/>
    <w:rsid w:val="00D12315"/>
    <w:rsid w:val="00D125BF"/>
    <w:rsid w:val="00D12E61"/>
    <w:rsid w:val="00D1300A"/>
    <w:rsid w:val="00D13221"/>
    <w:rsid w:val="00D13440"/>
    <w:rsid w:val="00D144C6"/>
    <w:rsid w:val="00D145BD"/>
    <w:rsid w:val="00D20885"/>
    <w:rsid w:val="00D21F56"/>
    <w:rsid w:val="00D2224A"/>
    <w:rsid w:val="00D22E6E"/>
    <w:rsid w:val="00D256DB"/>
    <w:rsid w:val="00D26BE1"/>
    <w:rsid w:val="00D27E60"/>
    <w:rsid w:val="00D310F2"/>
    <w:rsid w:val="00D323AF"/>
    <w:rsid w:val="00D32636"/>
    <w:rsid w:val="00D32EF4"/>
    <w:rsid w:val="00D33D5E"/>
    <w:rsid w:val="00D345A1"/>
    <w:rsid w:val="00D35B47"/>
    <w:rsid w:val="00D35FDF"/>
    <w:rsid w:val="00D3616F"/>
    <w:rsid w:val="00D362D4"/>
    <w:rsid w:val="00D36AF6"/>
    <w:rsid w:val="00D36EF4"/>
    <w:rsid w:val="00D40A25"/>
    <w:rsid w:val="00D41437"/>
    <w:rsid w:val="00D41D25"/>
    <w:rsid w:val="00D43E0A"/>
    <w:rsid w:val="00D445D6"/>
    <w:rsid w:val="00D44644"/>
    <w:rsid w:val="00D44949"/>
    <w:rsid w:val="00D44E22"/>
    <w:rsid w:val="00D4535E"/>
    <w:rsid w:val="00D45402"/>
    <w:rsid w:val="00D45639"/>
    <w:rsid w:val="00D46F1F"/>
    <w:rsid w:val="00D472F3"/>
    <w:rsid w:val="00D52C3C"/>
    <w:rsid w:val="00D54723"/>
    <w:rsid w:val="00D556B7"/>
    <w:rsid w:val="00D5674C"/>
    <w:rsid w:val="00D56A30"/>
    <w:rsid w:val="00D60462"/>
    <w:rsid w:val="00D61014"/>
    <w:rsid w:val="00D611D9"/>
    <w:rsid w:val="00D62C78"/>
    <w:rsid w:val="00D6627C"/>
    <w:rsid w:val="00D669F0"/>
    <w:rsid w:val="00D66A81"/>
    <w:rsid w:val="00D66B72"/>
    <w:rsid w:val="00D67141"/>
    <w:rsid w:val="00D67213"/>
    <w:rsid w:val="00D70105"/>
    <w:rsid w:val="00D70AD2"/>
    <w:rsid w:val="00D70CFD"/>
    <w:rsid w:val="00D724B7"/>
    <w:rsid w:val="00D7253A"/>
    <w:rsid w:val="00D72C54"/>
    <w:rsid w:val="00D73065"/>
    <w:rsid w:val="00D731F2"/>
    <w:rsid w:val="00D73BAC"/>
    <w:rsid w:val="00D73CA9"/>
    <w:rsid w:val="00D73CB1"/>
    <w:rsid w:val="00D746F3"/>
    <w:rsid w:val="00D7472A"/>
    <w:rsid w:val="00D74EB5"/>
    <w:rsid w:val="00D82EE9"/>
    <w:rsid w:val="00D83202"/>
    <w:rsid w:val="00D835A5"/>
    <w:rsid w:val="00D83D1C"/>
    <w:rsid w:val="00D85AA4"/>
    <w:rsid w:val="00D86A93"/>
    <w:rsid w:val="00D86DFF"/>
    <w:rsid w:val="00D873AD"/>
    <w:rsid w:val="00D87F3E"/>
    <w:rsid w:val="00D9052F"/>
    <w:rsid w:val="00D90537"/>
    <w:rsid w:val="00D9057F"/>
    <w:rsid w:val="00D905B3"/>
    <w:rsid w:val="00D91147"/>
    <w:rsid w:val="00D919DC"/>
    <w:rsid w:val="00D9365B"/>
    <w:rsid w:val="00D93DA6"/>
    <w:rsid w:val="00D93E6B"/>
    <w:rsid w:val="00D93EA3"/>
    <w:rsid w:val="00D94A7B"/>
    <w:rsid w:val="00D9587C"/>
    <w:rsid w:val="00D95D39"/>
    <w:rsid w:val="00D97B13"/>
    <w:rsid w:val="00DA050D"/>
    <w:rsid w:val="00DA2250"/>
    <w:rsid w:val="00DA2DD1"/>
    <w:rsid w:val="00DA2DE8"/>
    <w:rsid w:val="00DA4DEB"/>
    <w:rsid w:val="00DA5640"/>
    <w:rsid w:val="00DA614E"/>
    <w:rsid w:val="00DA6F7C"/>
    <w:rsid w:val="00DA7798"/>
    <w:rsid w:val="00DB0AE6"/>
    <w:rsid w:val="00DB326D"/>
    <w:rsid w:val="00DB3545"/>
    <w:rsid w:val="00DB4B1C"/>
    <w:rsid w:val="00DB5710"/>
    <w:rsid w:val="00DB5781"/>
    <w:rsid w:val="00DB6053"/>
    <w:rsid w:val="00DB6E29"/>
    <w:rsid w:val="00DB784C"/>
    <w:rsid w:val="00DB7A4B"/>
    <w:rsid w:val="00DC091D"/>
    <w:rsid w:val="00DC2D2D"/>
    <w:rsid w:val="00DC35CB"/>
    <w:rsid w:val="00DC3B97"/>
    <w:rsid w:val="00DC3E7C"/>
    <w:rsid w:val="00DC4067"/>
    <w:rsid w:val="00DC4D0E"/>
    <w:rsid w:val="00DC7871"/>
    <w:rsid w:val="00DC7D3D"/>
    <w:rsid w:val="00DD0673"/>
    <w:rsid w:val="00DD0A5E"/>
    <w:rsid w:val="00DD0B2C"/>
    <w:rsid w:val="00DD17BB"/>
    <w:rsid w:val="00DD360F"/>
    <w:rsid w:val="00DD3C18"/>
    <w:rsid w:val="00DD4F20"/>
    <w:rsid w:val="00DD528E"/>
    <w:rsid w:val="00DD57F8"/>
    <w:rsid w:val="00DD72F6"/>
    <w:rsid w:val="00DD7765"/>
    <w:rsid w:val="00DE0D06"/>
    <w:rsid w:val="00DE0F70"/>
    <w:rsid w:val="00DE139B"/>
    <w:rsid w:val="00DE2BB4"/>
    <w:rsid w:val="00DE2D00"/>
    <w:rsid w:val="00DE2E74"/>
    <w:rsid w:val="00DE37CB"/>
    <w:rsid w:val="00DE3991"/>
    <w:rsid w:val="00DE45D8"/>
    <w:rsid w:val="00DE488E"/>
    <w:rsid w:val="00DE54C7"/>
    <w:rsid w:val="00DE5993"/>
    <w:rsid w:val="00DE5F9B"/>
    <w:rsid w:val="00DF2446"/>
    <w:rsid w:val="00DF29B2"/>
    <w:rsid w:val="00DF2F08"/>
    <w:rsid w:val="00DF301A"/>
    <w:rsid w:val="00DF409B"/>
    <w:rsid w:val="00DF41E7"/>
    <w:rsid w:val="00DF4966"/>
    <w:rsid w:val="00DF4FA7"/>
    <w:rsid w:val="00DF54B9"/>
    <w:rsid w:val="00DF5FCC"/>
    <w:rsid w:val="00DF7DB8"/>
    <w:rsid w:val="00E037C0"/>
    <w:rsid w:val="00E05470"/>
    <w:rsid w:val="00E05576"/>
    <w:rsid w:val="00E0576B"/>
    <w:rsid w:val="00E063E3"/>
    <w:rsid w:val="00E06A0F"/>
    <w:rsid w:val="00E06FA4"/>
    <w:rsid w:val="00E11596"/>
    <w:rsid w:val="00E12AF3"/>
    <w:rsid w:val="00E12E33"/>
    <w:rsid w:val="00E130FB"/>
    <w:rsid w:val="00E146B4"/>
    <w:rsid w:val="00E15D5F"/>
    <w:rsid w:val="00E1726A"/>
    <w:rsid w:val="00E1756F"/>
    <w:rsid w:val="00E1758A"/>
    <w:rsid w:val="00E20731"/>
    <w:rsid w:val="00E21DC9"/>
    <w:rsid w:val="00E2541D"/>
    <w:rsid w:val="00E25DAE"/>
    <w:rsid w:val="00E2608C"/>
    <w:rsid w:val="00E262AB"/>
    <w:rsid w:val="00E262FE"/>
    <w:rsid w:val="00E263C6"/>
    <w:rsid w:val="00E26FAB"/>
    <w:rsid w:val="00E27592"/>
    <w:rsid w:val="00E27657"/>
    <w:rsid w:val="00E31BAC"/>
    <w:rsid w:val="00E32EBE"/>
    <w:rsid w:val="00E34069"/>
    <w:rsid w:val="00E3422F"/>
    <w:rsid w:val="00E34D5B"/>
    <w:rsid w:val="00E35430"/>
    <w:rsid w:val="00E35B4D"/>
    <w:rsid w:val="00E36064"/>
    <w:rsid w:val="00E377C8"/>
    <w:rsid w:val="00E40FA8"/>
    <w:rsid w:val="00E422E2"/>
    <w:rsid w:val="00E43552"/>
    <w:rsid w:val="00E43A67"/>
    <w:rsid w:val="00E43AE5"/>
    <w:rsid w:val="00E45603"/>
    <w:rsid w:val="00E45BC9"/>
    <w:rsid w:val="00E47F2D"/>
    <w:rsid w:val="00E51104"/>
    <w:rsid w:val="00E51A22"/>
    <w:rsid w:val="00E51AE6"/>
    <w:rsid w:val="00E53596"/>
    <w:rsid w:val="00E53A32"/>
    <w:rsid w:val="00E53C03"/>
    <w:rsid w:val="00E5454D"/>
    <w:rsid w:val="00E546DD"/>
    <w:rsid w:val="00E54AE6"/>
    <w:rsid w:val="00E5562B"/>
    <w:rsid w:val="00E564C9"/>
    <w:rsid w:val="00E57B95"/>
    <w:rsid w:val="00E60097"/>
    <w:rsid w:val="00E60C53"/>
    <w:rsid w:val="00E60C93"/>
    <w:rsid w:val="00E6114F"/>
    <w:rsid w:val="00E61DD0"/>
    <w:rsid w:val="00E62E64"/>
    <w:rsid w:val="00E63103"/>
    <w:rsid w:val="00E6394F"/>
    <w:rsid w:val="00E640F7"/>
    <w:rsid w:val="00E64C19"/>
    <w:rsid w:val="00E64FF8"/>
    <w:rsid w:val="00E65A51"/>
    <w:rsid w:val="00E65C53"/>
    <w:rsid w:val="00E6668E"/>
    <w:rsid w:val="00E6676F"/>
    <w:rsid w:val="00E66BC1"/>
    <w:rsid w:val="00E671F7"/>
    <w:rsid w:val="00E672AA"/>
    <w:rsid w:val="00E67DAA"/>
    <w:rsid w:val="00E7064F"/>
    <w:rsid w:val="00E70DA2"/>
    <w:rsid w:val="00E75E46"/>
    <w:rsid w:val="00E81124"/>
    <w:rsid w:val="00E82BF4"/>
    <w:rsid w:val="00E82D98"/>
    <w:rsid w:val="00E838F6"/>
    <w:rsid w:val="00E848AC"/>
    <w:rsid w:val="00E8600C"/>
    <w:rsid w:val="00E90EA4"/>
    <w:rsid w:val="00E94FBC"/>
    <w:rsid w:val="00E9682A"/>
    <w:rsid w:val="00E9762B"/>
    <w:rsid w:val="00EA0C94"/>
    <w:rsid w:val="00EA3C15"/>
    <w:rsid w:val="00EA5104"/>
    <w:rsid w:val="00EA68BD"/>
    <w:rsid w:val="00EA6CE5"/>
    <w:rsid w:val="00EA6F2A"/>
    <w:rsid w:val="00EA72E9"/>
    <w:rsid w:val="00EB0565"/>
    <w:rsid w:val="00EB0AEB"/>
    <w:rsid w:val="00EB1AF9"/>
    <w:rsid w:val="00EB1EE6"/>
    <w:rsid w:val="00EB1F77"/>
    <w:rsid w:val="00EB44CA"/>
    <w:rsid w:val="00EB4E79"/>
    <w:rsid w:val="00EB71B2"/>
    <w:rsid w:val="00EB7570"/>
    <w:rsid w:val="00EB7CD8"/>
    <w:rsid w:val="00EB7D62"/>
    <w:rsid w:val="00EC04BC"/>
    <w:rsid w:val="00EC108B"/>
    <w:rsid w:val="00EC137D"/>
    <w:rsid w:val="00EC1438"/>
    <w:rsid w:val="00EC1491"/>
    <w:rsid w:val="00EC2877"/>
    <w:rsid w:val="00EC3B8C"/>
    <w:rsid w:val="00EC4F88"/>
    <w:rsid w:val="00EC5790"/>
    <w:rsid w:val="00EC6678"/>
    <w:rsid w:val="00EC6DAD"/>
    <w:rsid w:val="00EC7EF0"/>
    <w:rsid w:val="00ED121C"/>
    <w:rsid w:val="00ED12AE"/>
    <w:rsid w:val="00ED173D"/>
    <w:rsid w:val="00ED1ABC"/>
    <w:rsid w:val="00ED253A"/>
    <w:rsid w:val="00ED31B2"/>
    <w:rsid w:val="00ED52EF"/>
    <w:rsid w:val="00ED5EBD"/>
    <w:rsid w:val="00ED6402"/>
    <w:rsid w:val="00ED68AF"/>
    <w:rsid w:val="00ED6E2A"/>
    <w:rsid w:val="00EE1840"/>
    <w:rsid w:val="00EE1E91"/>
    <w:rsid w:val="00EE2E46"/>
    <w:rsid w:val="00EE3DEC"/>
    <w:rsid w:val="00EE4824"/>
    <w:rsid w:val="00EE5B87"/>
    <w:rsid w:val="00EE5D99"/>
    <w:rsid w:val="00EE6495"/>
    <w:rsid w:val="00EE695C"/>
    <w:rsid w:val="00EE6DB3"/>
    <w:rsid w:val="00EF159D"/>
    <w:rsid w:val="00EF23E3"/>
    <w:rsid w:val="00EF2B13"/>
    <w:rsid w:val="00EF45EB"/>
    <w:rsid w:val="00EF4778"/>
    <w:rsid w:val="00EF513D"/>
    <w:rsid w:val="00EF5EA7"/>
    <w:rsid w:val="00EF6604"/>
    <w:rsid w:val="00EF702C"/>
    <w:rsid w:val="00EF74F0"/>
    <w:rsid w:val="00EF773E"/>
    <w:rsid w:val="00F00A68"/>
    <w:rsid w:val="00F0112B"/>
    <w:rsid w:val="00F0331E"/>
    <w:rsid w:val="00F039E3"/>
    <w:rsid w:val="00F03DEA"/>
    <w:rsid w:val="00F03F39"/>
    <w:rsid w:val="00F04130"/>
    <w:rsid w:val="00F059D5"/>
    <w:rsid w:val="00F06C3A"/>
    <w:rsid w:val="00F1027B"/>
    <w:rsid w:val="00F105CA"/>
    <w:rsid w:val="00F109B1"/>
    <w:rsid w:val="00F126DC"/>
    <w:rsid w:val="00F12A3C"/>
    <w:rsid w:val="00F12C76"/>
    <w:rsid w:val="00F134C5"/>
    <w:rsid w:val="00F13E63"/>
    <w:rsid w:val="00F13E78"/>
    <w:rsid w:val="00F157C8"/>
    <w:rsid w:val="00F164F0"/>
    <w:rsid w:val="00F16F01"/>
    <w:rsid w:val="00F17C4D"/>
    <w:rsid w:val="00F20F31"/>
    <w:rsid w:val="00F21BE1"/>
    <w:rsid w:val="00F229FE"/>
    <w:rsid w:val="00F24BA4"/>
    <w:rsid w:val="00F26A07"/>
    <w:rsid w:val="00F30789"/>
    <w:rsid w:val="00F3124D"/>
    <w:rsid w:val="00F31293"/>
    <w:rsid w:val="00F31B74"/>
    <w:rsid w:val="00F32D99"/>
    <w:rsid w:val="00F3315E"/>
    <w:rsid w:val="00F34420"/>
    <w:rsid w:val="00F3499D"/>
    <w:rsid w:val="00F36670"/>
    <w:rsid w:val="00F3671E"/>
    <w:rsid w:val="00F36ABF"/>
    <w:rsid w:val="00F36F48"/>
    <w:rsid w:val="00F37882"/>
    <w:rsid w:val="00F37E0F"/>
    <w:rsid w:val="00F4073A"/>
    <w:rsid w:val="00F4094C"/>
    <w:rsid w:val="00F40BE4"/>
    <w:rsid w:val="00F4169E"/>
    <w:rsid w:val="00F41FF3"/>
    <w:rsid w:val="00F429A8"/>
    <w:rsid w:val="00F46CE0"/>
    <w:rsid w:val="00F47643"/>
    <w:rsid w:val="00F50641"/>
    <w:rsid w:val="00F5344F"/>
    <w:rsid w:val="00F53CDF"/>
    <w:rsid w:val="00F541CC"/>
    <w:rsid w:val="00F54B1C"/>
    <w:rsid w:val="00F55128"/>
    <w:rsid w:val="00F56DF7"/>
    <w:rsid w:val="00F572DE"/>
    <w:rsid w:val="00F5782F"/>
    <w:rsid w:val="00F65140"/>
    <w:rsid w:val="00F6515A"/>
    <w:rsid w:val="00F656DF"/>
    <w:rsid w:val="00F661DA"/>
    <w:rsid w:val="00F6635B"/>
    <w:rsid w:val="00F666FF"/>
    <w:rsid w:val="00F66CE8"/>
    <w:rsid w:val="00F66E0C"/>
    <w:rsid w:val="00F67050"/>
    <w:rsid w:val="00F67713"/>
    <w:rsid w:val="00F71200"/>
    <w:rsid w:val="00F71F50"/>
    <w:rsid w:val="00F74B16"/>
    <w:rsid w:val="00F760A4"/>
    <w:rsid w:val="00F770B2"/>
    <w:rsid w:val="00F80090"/>
    <w:rsid w:val="00F80205"/>
    <w:rsid w:val="00F806A5"/>
    <w:rsid w:val="00F80F0A"/>
    <w:rsid w:val="00F81E03"/>
    <w:rsid w:val="00F82EF2"/>
    <w:rsid w:val="00F82F3D"/>
    <w:rsid w:val="00F831BA"/>
    <w:rsid w:val="00F839BC"/>
    <w:rsid w:val="00F83ED6"/>
    <w:rsid w:val="00F851D5"/>
    <w:rsid w:val="00F866FB"/>
    <w:rsid w:val="00F903D6"/>
    <w:rsid w:val="00F91883"/>
    <w:rsid w:val="00F91EEF"/>
    <w:rsid w:val="00F94175"/>
    <w:rsid w:val="00F9459E"/>
    <w:rsid w:val="00F9467B"/>
    <w:rsid w:val="00F94EEA"/>
    <w:rsid w:val="00F94F18"/>
    <w:rsid w:val="00F9579A"/>
    <w:rsid w:val="00F95F51"/>
    <w:rsid w:val="00F960B9"/>
    <w:rsid w:val="00F9639A"/>
    <w:rsid w:val="00F96C72"/>
    <w:rsid w:val="00F96F23"/>
    <w:rsid w:val="00F97ACE"/>
    <w:rsid w:val="00FA0627"/>
    <w:rsid w:val="00FA06F9"/>
    <w:rsid w:val="00FA15AD"/>
    <w:rsid w:val="00FA1D4F"/>
    <w:rsid w:val="00FA1E26"/>
    <w:rsid w:val="00FA4604"/>
    <w:rsid w:val="00FA51F0"/>
    <w:rsid w:val="00FA5FF9"/>
    <w:rsid w:val="00FA6D02"/>
    <w:rsid w:val="00FB1258"/>
    <w:rsid w:val="00FB14E1"/>
    <w:rsid w:val="00FB3045"/>
    <w:rsid w:val="00FB3656"/>
    <w:rsid w:val="00FB5909"/>
    <w:rsid w:val="00FB6E13"/>
    <w:rsid w:val="00FB6E4A"/>
    <w:rsid w:val="00FB7DED"/>
    <w:rsid w:val="00FC06BF"/>
    <w:rsid w:val="00FC0999"/>
    <w:rsid w:val="00FC1187"/>
    <w:rsid w:val="00FC24F9"/>
    <w:rsid w:val="00FC3185"/>
    <w:rsid w:val="00FC4143"/>
    <w:rsid w:val="00FC4CB2"/>
    <w:rsid w:val="00FC5734"/>
    <w:rsid w:val="00FC7379"/>
    <w:rsid w:val="00FD0AD0"/>
    <w:rsid w:val="00FD345B"/>
    <w:rsid w:val="00FD38C1"/>
    <w:rsid w:val="00FD40C2"/>
    <w:rsid w:val="00FD4393"/>
    <w:rsid w:val="00FD47AA"/>
    <w:rsid w:val="00FD561A"/>
    <w:rsid w:val="00FE0A7B"/>
    <w:rsid w:val="00FE0E3D"/>
    <w:rsid w:val="00FE2EA0"/>
    <w:rsid w:val="00FE41F5"/>
    <w:rsid w:val="00FE44A9"/>
    <w:rsid w:val="00FE548F"/>
    <w:rsid w:val="00FE60F1"/>
    <w:rsid w:val="00FF09D1"/>
    <w:rsid w:val="00FF19F2"/>
    <w:rsid w:val="00FF23BA"/>
    <w:rsid w:val="00FF3490"/>
    <w:rsid w:val="00FF383D"/>
    <w:rsid w:val="00FF3E37"/>
    <w:rsid w:val="00FF3FCF"/>
    <w:rsid w:val="00FF4761"/>
    <w:rsid w:val="00FF4833"/>
    <w:rsid w:val="00FF4886"/>
    <w:rsid w:val="00FF556B"/>
    <w:rsid w:val="00FF5E0F"/>
    <w:rsid w:val="00FF6B87"/>
    <w:rsid w:val="00FF6EB6"/>
    <w:rsid w:val="00FF743E"/>
    <w:rsid w:val="00FF7586"/>
    <w:rsid w:val="00FF7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Table Grid 3" w:uiPriority="0"/>
    <w:lsdException w:name="Table Elegan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2E07F7"/>
    <w:pPr>
      <w:topLinePunct/>
      <w:adjustRightInd w:val="0"/>
      <w:snapToGrid w:val="0"/>
      <w:spacing w:before="160" w:after="160" w:line="240" w:lineRule="atLeast"/>
      <w:ind w:left="1134"/>
    </w:pPr>
    <w:rPr>
      <w:rFonts w:ascii="Arial" w:hAnsi="Arial" w:cs="Arial"/>
      <w:kern w:val="2"/>
      <w:sz w:val="21"/>
      <w:szCs w:val="21"/>
    </w:rPr>
  </w:style>
  <w:style w:type="paragraph" w:styleId="11">
    <w:name w:val="heading 1"/>
    <w:aliases w:val="H1,app heading 1,l1,h1,标准章,Huvudrubrik,Normal + Font: Helvetica,Bold,Space Before 12 pt,Not Bold,章,h11,heading 1TOC,1. heading 1,1,R1,H11,Otsikko 1,Sec1,1st level,1st level1,h12,1st level2,h13,1st level3,h14,1st level4,h15,1st level5,h16,1st level6"/>
    <w:basedOn w:val="a9"/>
    <w:next w:val="20"/>
    <w:link w:val="1Char"/>
    <w:qFormat/>
    <w:rsid w:val="00581BA3"/>
    <w:pPr>
      <w:keepNext/>
      <w:numPr>
        <w:numId w:val="6"/>
      </w:numPr>
      <w:pBdr>
        <w:bottom w:val="single" w:sz="12" w:space="1" w:color="auto"/>
      </w:pBdr>
      <w:spacing w:before="840" w:after="440"/>
      <w:ind w:rightChars="100" w:right="100"/>
      <w:jc w:val="right"/>
      <w:outlineLvl w:val="0"/>
    </w:pPr>
    <w:rPr>
      <w:rFonts w:eastAsia="黑体" w:cs="Times New Roman"/>
      <w:b/>
      <w:bCs/>
      <w:sz w:val="44"/>
      <w:szCs w:val="44"/>
    </w:rPr>
  </w:style>
  <w:style w:type="paragraph" w:styleId="20">
    <w:name w:val="heading 2"/>
    <w:aliases w:val="标题2,Heading 2 Hidden,Heading 2 CCBS,heading 2,节,H2,sect 1.2,H21,sect 1.21,DO NOT USE_h2,chn,Chapter Number/Appendix Letter,H22,sect 1.22,H211,sect 1.211,H23,sect 1.23,H212,sect 1.212,1.1Heading 2,1.1 Heading 2,第一章 标题 2,h2,PIM2,Titre3,HD2,DO,ISO1,第一"/>
    <w:basedOn w:val="a9"/>
    <w:next w:val="a9"/>
    <w:link w:val="2Char"/>
    <w:qFormat/>
    <w:rsid w:val="005667F4"/>
    <w:pPr>
      <w:keepNext/>
      <w:keepLines/>
      <w:numPr>
        <w:ilvl w:val="1"/>
        <w:numId w:val="6"/>
      </w:numPr>
      <w:spacing w:before="600"/>
      <w:outlineLvl w:val="1"/>
    </w:pPr>
    <w:rPr>
      <w:rFonts w:eastAsia="黑体" w:cs="Times New Roman"/>
      <w:bCs/>
      <w:sz w:val="36"/>
      <w:szCs w:val="36"/>
      <w:lang w:eastAsia="en-US"/>
    </w:rPr>
  </w:style>
  <w:style w:type="paragraph" w:styleId="30">
    <w:name w:val="heading 3"/>
    <w:aliases w:val="Underrubrik2,H3,h3,heading 3TOC,heading 3 + Indent: Left 0.25 in,1.1.1 Heading 3,Titolo Sotto/Sottosezione,Bold Head,bh,sect1.2.3,3rd level,3,1.1.1,Heading 3 - old,ISO2,l3,CT Char,h3 Char,heading 3TOC Char,H3 Char,Underrubrik2 Char,h31"/>
    <w:basedOn w:val="a9"/>
    <w:next w:val="a9"/>
    <w:link w:val="3Char"/>
    <w:qFormat/>
    <w:rsid w:val="005667F4"/>
    <w:pPr>
      <w:keepNext/>
      <w:keepLines/>
      <w:numPr>
        <w:ilvl w:val="2"/>
        <w:numId w:val="6"/>
      </w:numPr>
      <w:spacing w:before="400"/>
      <w:outlineLvl w:val="2"/>
    </w:pPr>
    <w:rPr>
      <w:rFonts w:eastAsia="黑体" w:cs="Times New Roman"/>
      <w:sz w:val="32"/>
      <w:szCs w:val="32"/>
    </w:rPr>
  </w:style>
  <w:style w:type="paragraph" w:styleId="41">
    <w:name w:val="heading 4"/>
    <w:aliases w:val="heading 4 + Indent: Left 0.5 in,heading 4,H4,bullet,bl,bb,h4,H41,h41,H42,h42,H43,h43,H411,h411,H421,h421,H44,h44,H412,h412,H422,h422,H431,h431,H45,h45,H413,h413,H423,h423,H432,h432,H46,h46,H47,h47,Memo Heading 4,1.1.1.1 Heading 4,Char,heading 41,b"/>
    <w:basedOn w:val="a9"/>
    <w:next w:val="a9"/>
    <w:link w:val="4Char"/>
    <w:qFormat/>
    <w:rsid w:val="00672A0F"/>
    <w:pPr>
      <w:keepNext/>
      <w:keepLines/>
      <w:numPr>
        <w:ilvl w:val="3"/>
        <w:numId w:val="6"/>
      </w:numPr>
      <w:spacing w:before="200"/>
      <w:outlineLvl w:val="3"/>
    </w:pPr>
    <w:rPr>
      <w:rFonts w:eastAsia="黑体" w:cs="Times New Roman"/>
      <w:bCs/>
      <w:sz w:val="28"/>
    </w:rPr>
  </w:style>
  <w:style w:type="paragraph" w:styleId="50">
    <w:name w:val="heading 5"/>
    <w:aliases w:val="dash,ds,dd,（4号）,h5,heading 5 + Indent: Left 0.5 in,heading 5,IS41 Heading 5,H5,l5,hm,Table label,mh2,Module heading 2,Head 5,list 5,5,Heading5,h51,heading 51,Heading51,h52,h53,heading 52,heading 53"/>
    <w:basedOn w:val="a9"/>
    <w:next w:val="a3"/>
    <w:link w:val="5Char"/>
    <w:qFormat/>
    <w:rsid w:val="00672A0F"/>
    <w:pPr>
      <w:keepNext/>
      <w:keepLines/>
      <w:numPr>
        <w:ilvl w:val="4"/>
        <w:numId w:val="6"/>
      </w:numPr>
      <w:spacing w:before="280" w:after="290" w:line="376" w:lineRule="atLeast"/>
      <w:outlineLvl w:val="4"/>
    </w:pPr>
    <w:rPr>
      <w:rFonts w:eastAsia="黑体" w:cs="Times New Roman"/>
      <w:bCs/>
      <w:sz w:val="24"/>
      <w:szCs w:val="28"/>
    </w:rPr>
  </w:style>
  <w:style w:type="paragraph" w:styleId="6">
    <w:name w:val="heading 6"/>
    <w:basedOn w:val="a9"/>
    <w:next w:val="a9"/>
    <w:link w:val="6Char"/>
    <w:qFormat/>
    <w:rsid w:val="005667F4"/>
    <w:pPr>
      <w:keepNext/>
      <w:keepLines/>
      <w:spacing w:before="240" w:after="64" w:line="320" w:lineRule="atLeast"/>
      <w:ind w:left="142"/>
      <w:outlineLvl w:val="5"/>
    </w:pPr>
    <w:rPr>
      <w:rFonts w:eastAsia="黑体" w:cs="Times New Roman"/>
      <w:b/>
      <w:bCs/>
    </w:rPr>
  </w:style>
  <w:style w:type="paragraph" w:styleId="7">
    <w:name w:val="heading 7"/>
    <w:basedOn w:val="11"/>
    <w:next w:val="8"/>
    <w:link w:val="7Char"/>
    <w:qFormat/>
    <w:rsid w:val="005667F4"/>
    <w:pPr>
      <w:keepLines/>
      <w:numPr>
        <w:numId w:val="0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Char"/>
    <w:qFormat/>
    <w:rsid w:val="005667F4"/>
    <w:pPr>
      <w:numPr>
        <w:ilvl w:val="0"/>
        <w:numId w:val="0"/>
      </w:numPr>
      <w:topLinePunct w:val="0"/>
      <w:spacing w:before="200"/>
      <w:outlineLvl w:val="7"/>
    </w:pPr>
  </w:style>
  <w:style w:type="paragraph" w:styleId="9">
    <w:name w:val="heading 9"/>
    <w:basedOn w:val="30"/>
    <w:next w:val="a9"/>
    <w:link w:val="9Char"/>
    <w:qFormat/>
    <w:rsid w:val="005667F4"/>
    <w:pPr>
      <w:numPr>
        <w:ilvl w:val="0"/>
        <w:numId w:val="0"/>
      </w:numPr>
      <w:topLinePunct w:val="0"/>
      <w:outlineLvl w:val="8"/>
    </w:p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2Char">
    <w:name w:val="标题 2 Char"/>
    <w:aliases w:val="标题2 Char,Heading 2 Hidden Char,Heading 2 CCBS Char,heading 2 Char,节 Char,H2 Char,sect 1.2 Char,H21 Char,sect 1.21 Char,DO NOT USE_h2 Char,chn Char,Chapter Number/Appendix Letter Char,H22 Char,sect 1.22 Char,H211 Char,sect 1.211 Char,H23 Char"/>
    <w:link w:val="20"/>
    <w:rsid w:val="005667F4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3Char">
    <w:name w:val="标题 3 Char"/>
    <w:aliases w:val="Underrubrik2 Char1,H3 Char1,h3 Char1,heading 3TOC Char1,heading 3 + Indent: Left 0.25 in Char,1.1.1 Heading 3 Char,Titolo Sotto/Sottosezione Char,Bold Head Char,bh Char,sect1.2.3 Char,3rd level Char,3 Char,1.1.1 Char,Heading 3 - old Char"/>
    <w:link w:val="30"/>
    <w:rsid w:val="005667F4"/>
    <w:rPr>
      <w:rFonts w:ascii="Arial" w:eastAsia="黑体" w:hAnsi="Arial"/>
      <w:kern w:val="2"/>
      <w:sz w:val="32"/>
      <w:szCs w:val="32"/>
    </w:rPr>
  </w:style>
  <w:style w:type="character" w:customStyle="1" w:styleId="4Char">
    <w:name w:val="标题 4 Char"/>
    <w:aliases w:val="heading 4 + Indent: Left 0.5 in Char,heading 4 Char,H4 Char,bullet Char,bl Char,bb Char,h4 Char,H41 Char,h41 Char,H42 Char,h42 Char,H43 Char,h43 Char,H411 Char,h411 Char,H421 Char,h421 Char,H44 Char,h44 Char,H412 Char,h412 Char,H422 Char"/>
    <w:link w:val="41"/>
    <w:rsid w:val="00672A0F"/>
    <w:rPr>
      <w:rFonts w:ascii="Arial" w:eastAsia="黑体" w:hAnsi="Arial"/>
      <w:bCs/>
      <w:kern w:val="2"/>
      <w:sz w:val="28"/>
      <w:szCs w:val="21"/>
    </w:rPr>
  </w:style>
  <w:style w:type="character" w:customStyle="1" w:styleId="5Char">
    <w:name w:val="标题 5 Char"/>
    <w:aliases w:val="dash Char,ds Char,dd Char,（4号） Char,h5 Char,heading 5 + Indent: Left 0.5 in Char,heading 5 Char,IS41 Heading 5 Char,H5 Char,l5 Char,hm Char,Table label Char,mh2 Char,Module heading 2 Char,Head 5 Char,list 5 Char,5 Char,Heading5 Char,h51 Char"/>
    <w:link w:val="50"/>
    <w:rsid w:val="00672A0F"/>
    <w:rPr>
      <w:rFonts w:ascii="Arial" w:eastAsia="黑体" w:hAnsi="Arial"/>
      <w:bCs/>
      <w:kern w:val="2"/>
      <w:sz w:val="24"/>
      <w:szCs w:val="28"/>
    </w:rPr>
  </w:style>
  <w:style w:type="character" w:styleId="ad">
    <w:name w:val="Hyperlink"/>
    <w:aliases w:val="超级链接"/>
    <w:uiPriority w:val="99"/>
    <w:rsid w:val="005667F4"/>
    <w:rPr>
      <w:color w:val="0000FF"/>
      <w:u w:val="single"/>
    </w:rPr>
  </w:style>
  <w:style w:type="character" w:customStyle="1" w:styleId="ae">
    <w:name w:val="访问过的超链接"/>
    <w:rsid w:val="005667F4"/>
    <w:rPr>
      <w:color w:val="800080"/>
      <w:u w:val="single"/>
    </w:rPr>
  </w:style>
  <w:style w:type="character" w:styleId="af">
    <w:name w:val="annotation reference"/>
    <w:semiHidden/>
    <w:unhideWhenUsed/>
    <w:rsid w:val="007E6C04"/>
    <w:rPr>
      <w:sz w:val="21"/>
      <w:szCs w:val="21"/>
    </w:rPr>
  </w:style>
  <w:style w:type="character" w:customStyle="1" w:styleId="Char">
    <w:name w:val="页眉 Char"/>
    <w:link w:val="af0"/>
    <w:rsid w:val="005667F4"/>
    <w:rPr>
      <w:rFonts w:ascii="Arial" w:hAnsi="Arial" w:cs="Arial"/>
      <w:kern w:val="2"/>
      <w:sz w:val="18"/>
      <w:szCs w:val="18"/>
    </w:rPr>
  </w:style>
  <w:style w:type="paragraph" w:styleId="af0">
    <w:name w:val="header"/>
    <w:basedOn w:val="a9"/>
    <w:link w:val="Char"/>
    <w:rsid w:val="005667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Char0">
    <w:name w:val="标题 Char"/>
    <w:link w:val="af1"/>
    <w:rsid w:val="005667F4"/>
    <w:rPr>
      <w:rFonts w:ascii="Arial" w:hAnsi="Arial" w:cs="Arial"/>
      <w:b/>
      <w:bCs/>
      <w:kern w:val="2"/>
      <w:sz w:val="32"/>
      <w:szCs w:val="32"/>
    </w:rPr>
  </w:style>
  <w:style w:type="paragraph" w:styleId="af1">
    <w:name w:val="Title"/>
    <w:basedOn w:val="a9"/>
    <w:link w:val="Char0"/>
    <w:qFormat/>
    <w:rsid w:val="005667F4"/>
    <w:pPr>
      <w:spacing w:before="240" w:after="60"/>
      <w:jc w:val="center"/>
      <w:outlineLvl w:val="0"/>
    </w:pPr>
    <w:rPr>
      <w:rFonts w:cs="Times New Roman"/>
      <w:b/>
      <w:bCs/>
      <w:sz w:val="32"/>
      <w:szCs w:val="32"/>
    </w:rPr>
  </w:style>
  <w:style w:type="character" w:customStyle="1" w:styleId="Char1">
    <w:name w:val="页脚 Char"/>
    <w:link w:val="af2"/>
    <w:uiPriority w:val="99"/>
    <w:rsid w:val="005667F4"/>
    <w:rPr>
      <w:rFonts w:ascii="Arial" w:hAnsi="Arial"/>
      <w:b/>
      <w:bCs/>
      <w:kern w:val="2"/>
      <w:sz w:val="22"/>
      <w:szCs w:val="22"/>
    </w:rPr>
  </w:style>
  <w:style w:type="paragraph" w:styleId="af2">
    <w:name w:val="footer"/>
    <w:basedOn w:val="a9"/>
    <w:link w:val="Char1"/>
    <w:uiPriority w:val="99"/>
    <w:rsid w:val="005667F4"/>
    <w:pPr>
      <w:spacing w:before="200" w:after="200"/>
      <w:ind w:left="0"/>
      <w:jc w:val="center"/>
    </w:pPr>
    <w:rPr>
      <w:rFonts w:cs="Times New Roman"/>
      <w:b/>
      <w:bCs/>
      <w:sz w:val="22"/>
      <w:szCs w:val="22"/>
    </w:rPr>
  </w:style>
  <w:style w:type="paragraph" w:styleId="12">
    <w:name w:val="toc 1"/>
    <w:basedOn w:val="a9"/>
    <w:next w:val="a9"/>
    <w:uiPriority w:val="39"/>
    <w:qFormat/>
    <w:rsid w:val="005667F4"/>
    <w:pPr>
      <w:spacing w:before="120" w:after="120"/>
      <w:ind w:left="0"/>
    </w:pPr>
    <w:rPr>
      <w:rFonts w:cs="Calibri"/>
      <w:b/>
      <w:bCs/>
      <w:caps/>
      <w:sz w:val="24"/>
      <w:szCs w:val="20"/>
    </w:rPr>
  </w:style>
  <w:style w:type="paragraph" w:styleId="af3">
    <w:name w:val="table of figures"/>
    <w:basedOn w:val="a9"/>
    <w:next w:val="a9"/>
    <w:uiPriority w:val="99"/>
    <w:rsid w:val="008E5B69"/>
    <w:pPr>
      <w:spacing w:before="0" w:after="0"/>
      <w:ind w:leftChars="450" w:left="450"/>
    </w:pPr>
    <w:rPr>
      <w:rFonts w:cs="Calibri"/>
      <w:smallCaps/>
      <w:sz w:val="20"/>
      <w:szCs w:val="20"/>
    </w:rPr>
  </w:style>
  <w:style w:type="paragraph" w:styleId="31">
    <w:name w:val="toc 3"/>
    <w:basedOn w:val="a9"/>
    <w:next w:val="a9"/>
    <w:uiPriority w:val="39"/>
    <w:qFormat/>
    <w:rsid w:val="005667F4"/>
    <w:pPr>
      <w:spacing w:before="80" w:after="80"/>
      <w:ind w:leftChars="450" w:left="450"/>
    </w:pPr>
    <w:rPr>
      <w:rFonts w:cs="Calibri"/>
      <w:iCs/>
      <w:sz w:val="20"/>
      <w:szCs w:val="20"/>
    </w:rPr>
  </w:style>
  <w:style w:type="paragraph" w:styleId="21">
    <w:name w:val="toc 2"/>
    <w:basedOn w:val="a9"/>
    <w:next w:val="a9"/>
    <w:uiPriority w:val="39"/>
    <w:qFormat/>
    <w:rsid w:val="005667F4"/>
    <w:pPr>
      <w:spacing w:before="80" w:after="80"/>
      <w:ind w:leftChars="300" w:left="300"/>
    </w:pPr>
    <w:rPr>
      <w:rFonts w:cs="Calibri"/>
      <w:smallCaps/>
      <w:sz w:val="20"/>
      <w:szCs w:val="20"/>
    </w:rPr>
  </w:style>
  <w:style w:type="paragraph" w:styleId="af4">
    <w:name w:val="caption"/>
    <w:basedOn w:val="a9"/>
    <w:next w:val="af5"/>
    <w:link w:val="Char2"/>
    <w:qFormat/>
    <w:rsid w:val="00717A18"/>
    <w:pPr>
      <w:keepNext/>
      <w:keepLines/>
      <w:spacing w:after="80"/>
      <w:jc w:val="center"/>
    </w:pPr>
    <w:rPr>
      <w:rFonts w:eastAsia="黑体" w:cs="Times New Roman"/>
      <w:sz w:val="20"/>
      <w:szCs w:val="20"/>
    </w:rPr>
  </w:style>
  <w:style w:type="paragraph" w:customStyle="1" w:styleId="-logo">
    <w:name w:val="封面-logo"/>
    <w:rsid w:val="005667F4"/>
    <w:rPr>
      <w:rFonts w:ascii="Arial" w:hAnsi="Arial" w:cs="Arial"/>
      <w:kern w:val="2"/>
      <w:sz w:val="22"/>
      <w:szCs w:val="22"/>
    </w:rPr>
  </w:style>
  <w:style w:type="paragraph" w:customStyle="1" w:styleId="af6">
    <w:name w:val="说明头"/>
    <w:next w:val="af7"/>
    <w:qFormat/>
    <w:rsid w:val="000A5716"/>
    <w:pPr>
      <w:keepNext/>
      <w:shd w:val="clear" w:color="auto" w:fill="FFFFFF"/>
      <w:spacing w:after="80"/>
      <w:ind w:firstLine="1134"/>
    </w:pPr>
    <w:rPr>
      <w:rFonts w:ascii="Symbol" w:eastAsia="楷体_GB2312" w:hAnsi="Symbol" w:cs="Arial"/>
      <w:kern w:val="2"/>
      <w:sz w:val="28"/>
      <w:szCs w:val="21"/>
    </w:rPr>
  </w:style>
  <w:style w:type="paragraph" w:customStyle="1" w:styleId="af7">
    <w:name w:val="说明内容"/>
    <w:basedOn w:val="a9"/>
    <w:next w:val="a9"/>
    <w:qFormat/>
    <w:rsid w:val="005667F4"/>
    <w:pPr>
      <w:shd w:val="clear" w:color="auto" w:fill="FFFFFF"/>
      <w:spacing w:before="0" w:after="40"/>
      <w:ind w:left="1554"/>
    </w:pPr>
    <w:rPr>
      <w:rFonts w:eastAsia="楷体_GB2312"/>
      <w:sz w:val="18"/>
    </w:rPr>
  </w:style>
  <w:style w:type="paragraph" w:customStyle="1" w:styleId="-0">
    <w:name w:val="声明页-联系方式"/>
    <w:rsid w:val="005667F4"/>
    <w:pPr>
      <w:autoSpaceDE w:val="0"/>
      <w:autoSpaceDN w:val="0"/>
      <w:spacing w:before="80" w:after="80"/>
    </w:pPr>
    <w:rPr>
      <w:rFonts w:ascii="Arial" w:hAnsi="Arial"/>
      <w:sz w:val="24"/>
    </w:rPr>
  </w:style>
  <w:style w:type="paragraph" w:customStyle="1" w:styleId="-1">
    <w:name w:val="封面-版本信息"/>
    <w:basedOn w:val="-0"/>
    <w:rsid w:val="005667F4"/>
  </w:style>
  <w:style w:type="paragraph" w:customStyle="1" w:styleId="-2">
    <w:name w:val="封面-手册名称"/>
    <w:rsid w:val="005667F4"/>
    <w:pPr>
      <w:spacing w:before="80" w:after="80"/>
      <w:jc w:val="right"/>
    </w:pPr>
    <w:rPr>
      <w:rFonts w:ascii="Arial" w:eastAsia="黑体" w:hAnsi="Arial" w:cs="Arial"/>
      <w:b/>
      <w:bCs/>
      <w:sz w:val="48"/>
      <w:szCs w:val="48"/>
    </w:rPr>
  </w:style>
  <w:style w:type="paragraph" w:customStyle="1" w:styleId="-3">
    <w:name w:val="封面-声明"/>
    <w:basedOn w:val="a9"/>
    <w:rsid w:val="005667F4"/>
    <w:pPr>
      <w:widowControl w:val="0"/>
      <w:topLinePunct w:val="0"/>
      <w:spacing w:before="80" w:after="80"/>
      <w:ind w:left="0"/>
    </w:pPr>
    <w:rPr>
      <w:rFonts w:eastAsia="黑体"/>
      <w:sz w:val="24"/>
      <w:szCs w:val="22"/>
    </w:rPr>
  </w:style>
  <w:style w:type="paragraph" w:customStyle="1" w:styleId="-4">
    <w:name w:val="封面-表格内容"/>
    <w:rsid w:val="005667F4"/>
    <w:pPr>
      <w:autoSpaceDE w:val="0"/>
      <w:autoSpaceDN w:val="0"/>
      <w:spacing w:before="80" w:after="80"/>
    </w:pPr>
    <w:rPr>
      <w:rFonts w:ascii="Arial" w:hAnsi="Arial"/>
      <w:sz w:val="24"/>
    </w:rPr>
  </w:style>
  <w:style w:type="paragraph" w:customStyle="1" w:styleId="-5">
    <w:name w:val="封面-产品信息"/>
    <w:rsid w:val="00EF6604"/>
    <w:pPr>
      <w:pBdr>
        <w:bottom w:val="single" w:sz="12" w:space="1" w:color="auto"/>
      </w:pBdr>
      <w:adjustRightInd w:val="0"/>
      <w:snapToGrid w:val="0"/>
      <w:spacing w:before="80" w:after="80" w:line="240" w:lineRule="atLeast"/>
      <w:jc w:val="right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-6">
    <w:name w:val="声明页-声明"/>
    <w:rsid w:val="005667F4"/>
    <w:pPr>
      <w:widowControl w:val="0"/>
      <w:spacing w:before="80" w:after="80"/>
    </w:pPr>
    <w:rPr>
      <w:rFonts w:ascii="Arial" w:eastAsia="黑体" w:hAnsi="Arial" w:cs="Arial"/>
      <w:kern w:val="2"/>
      <w:sz w:val="24"/>
      <w:szCs w:val="22"/>
    </w:rPr>
  </w:style>
  <w:style w:type="paragraph" w:customStyle="1" w:styleId="-7">
    <w:name w:val="页眉-居左"/>
    <w:basedOn w:val="a9"/>
    <w:rsid w:val="005667F4"/>
    <w:pPr>
      <w:spacing w:before="0" w:after="0"/>
      <w:ind w:left="0"/>
    </w:pPr>
    <w:rPr>
      <w:sz w:val="20"/>
      <w:szCs w:val="20"/>
    </w:rPr>
  </w:style>
  <w:style w:type="paragraph" w:customStyle="1" w:styleId="Substep-">
    <w:name w:val="Substep-描述"/>
    <w:basedOn w:val="a9"/>
    <w:rsid w:val="005667F4"/>
    <w:pPr>
      <w:ind w:left="1554"/>
    </w:pPr>
    <w:rPr>
      <w:rFonts w:cs="宋体"/>
      <w:szCs w:val="20"/>
    </w:rPr>
  </w:style>
  <w:style w:type="paragraph" w:customStyle="1" w:styleId="af8">
    <w:name w:val="子项目列表"/>
    <w:basedOn w:val="af9"/>
    <w:rsid w:val="005667F4"/>
    <w:pPr>
      <w:tabs>
        <w:tab w:val="clear" w:pos="1558"/>
        <w:tab w:val="left" w:pos="1978"/>
      </w:tabs>
      <w:ind w:left="1979" w:hanging="420"/>
    </w:pPr>
  </w:style>
  <w:style w:type="paragraph" w:customStyle="1" w:styleId="af9">
    <w:name w:val="项目列表"/>
    <w:rsid w:val="005667F4"/>
    <w:pPr>
      <w:tabs>
        <w:tab w:val="left" w:pos="1558"/>
      </w:tabs>
      <w:adjustRightInd w:val="0"/>
      <w:snapToGrid w:val="0"/>
      <w:spacing w:before="80" w:after="80" w:line="240" w:lineRule="atLeast"/>
      <w:ind w:left="1559" w:hanging="425"/>
    </w:pPr>
    <w:rPr>
      <w:rFonts w:ascii="Arial" w:hAnsi="Arial" w:cs="Arial"/>
      <w:kern w:val="2"/>
      <w:sz w:val="21"/>
      <w:szCs w:val="21"/>
    </w:rPr>
  </w:style>
  <w:style w:type="paragraph" w:customStyle="1" w:styleId="-8">
    <w:name w:val="页眉-居右"/>
    <w:basedOn w:val="a9"/>
    <w:rsid w:val="005667F4"/>
    <w:pPr>
      <w:spacing w:before="0" w:after="0"/>
      <w:ind w:left="0"/>
      <w:jc w:val="right"/>
    </w:pPr>
    <w:rPr>
      <w:sz w:val="20"/>
      <w:szCs w:val="20"/>
    </w:rPr>
  </w:style>
  <w:style w:type="paragraph" w:customStyle="1" w:styleId="1-">
    <w:name w:val="标题1-无序"/>
    <w:basedOn w:val="11"/>
    <w:next w:val="a9"/>
    <w:rsid w:val="005667F4"/>
    <w:pPr>
      <w:pageBreakBefore/>
      <w:numPr>
        <w:numId w:val="0"/>
      </w:numPr>
    </w:pPr>
  </w:style>
  <w:style w:type="paragraph" w:customStyle="1" w:styleId="Step-">
    <w:name w:val="Step-描述"/>
    <w:basedOn w:val="a9"/>
    <w:rsid w:val="005667F4"/>
    <w:pPr>
      <w:spacing w:before="120" w:after="120"/>
    </w:pPr>
    <w:rPr>
      <w:rFonts w:cs="宋体"/>
      <w:szCs w:val="20"/>
    </w:rPr>
  </w:style>
  <w:style w:type="paragraph" w:customStyle="1" w:styleId="-">
    <w:name w:val="表格-描述"/>
    <w:basedOn w:val="a9"/>
    <w:next w:val="a9"/>
    <w:rsid w:val="005667F4"/>
    <w:pPr>
      <w:keepNext/>
      <w:numPr>
        <w:ilvl w:val="5"/>
        <w:numId w:val="6"/>
      </w:numPr>
      <w:spacing w:before="320" w:after="80"/>
      <w:outlineLvl w:val="7"/>
    </w:pPr>
    <w:rPr>
      <w:rFonts w:eastAsia="黑体"/>
      <w:spacing w:val="-4"/>
    </w:rPr>
  </w:style>
  <w:style w:type="paragraph" w:styleId="afa">
    <w:name w:val="annotation text"/>
    <w:basedOn w:val="a9"/>
    <w:link w:val="Char3"/>
    <w:semiHidden/>
    <w:unhideWhenUsed/>
    <w:rsid w:val="007E6C04"/>
    <w:rPr>
      <w:rFonts w:cs="Times New Roman"/>
    </w:rPr>
  </w:style>
  <w:style w:type="character" w:customStyle="1" w:styleId="Char3">
    <w:name w:val="批注文字 Char"/>
    <w:link w:val="afa"/>
    <w:semiHidden/>
    <w:rsid w:val="007E6C04"/>
    <w:rPr>
      <w:rFonts w:ascii="Arial" w:hAnsi="Arial" w:cs="Arial"/>
      <w:kern w:val="2"/>
      <w:sz w:val="21"/>
      <w:szCs w:val="21"/>
    </w:rPr>
  </w:style>
  <w:style w:type="paragraph" w:customStyle="1" w:styleId="2-">
    <w:name w:val="标题2-无序"/>
    <w:basedOn w:val="20"/>
    <w:next w:val="a9"/>
    <w:rsid w:val="005667F4"/>
    <w:pPr>
      <w:numPr>
        <w:numId w:val="0"/>
      </w:numPr>
    </w:pPr>
    <w:rPr>
      <w:rFonts w:eastAsia="宋体"/>
    </w:rPr>
  </w:style>
  <w:style w:type="paragraph" w:customStyle="1" w:styleId="-9">
    <w:name w:val="表格-说明头"/>
    <w:basedOn w:val="af6"/>
    <w:next w:val="-a"/>
    <w:rsid w:val="005667F4"/>
    <w:pPr>
      <w:shd w:val="clear" w:color="auto" w:fill="auto"/>
    </w:pPr>
    <w:rPr>
      <w:rFonts w:eastAsia="黑体"/>
      <w:sz w:val="18"/>
    </w:rPr>
  </w:style>
  <w:style w:type="paragraph" w:customStyle="1" w:styleId="-a">
    <w:name w:val="表格-说明内容"/>
    <w:basedOn w:val="a9"/>
    <w:rsid w:val="005667F4"/>
    <w:pPr>
      <w:spacing w:before="80" w:after="40"/>
      <w:ind w:left="0"/>
    </w:pPr>
    <w:rPr>
      <w:rFonts w:eastAsia="楷体_GB2312"/>
      <w:sz w:val="18"/>
    </w:rPr>
  </w:style>
  <w:style w:type="paragraph" w:customStyle="1" w:styleId="3-">
    <w:name w:val="标题3-无序"/>
    <w:basedOn w:val="30"/>
    <w:next w:val="a9"/>
    <w:rsid w:val="005667F4"/>
    <w:pPr>
      <w:numPr>
        <w:numId w:val="0"/>
      </w:numPr>
    </w:pPr>
    <w:rPr>
      <w:rFonts w:cs="Book Antiqua"/>
    </w:rPr>
  </w:style>
  <w:style w:type="paragraph" w:customStyle="1" w:styleId="-b">
    <w:name w:val="子项目列表-描述"/>
    <w:basedOn w:val="af8"/>
    <w:rsid w:val="005667F4"/>
    <w:pPr>
      <w:ind w:firstLine="0"/>
    </w:pPr>
    <w:rPr>
      <w:rFonts w:cs="宋体"/>
      <w:szCs w:val="20"/>
    </w:rPr>
  </w:style>
  <w:style w:type="paragraph" w:customStyle="1" w:styleId="logo">
    <w:name w:val="logo"/>
    <w:rsid w:val="005667F4"/>
    <w:rPr>
      <w:rFonts w:ascii="Arial" w:hAnsi="Arial" w:cs="Arial"/>
      <w:kern w:val="2"/>
      <w:sz w:val="22"/>
      <w:szCs w:val="22"/>
    </w:rPr>
  </w:style>
  <w:style w:type="paragraph" w:customStyle="1" w:styleId="SubSubstep">
    <w:name w:val="Sub Substep"/>
    <w:basedOn w:val="a9"/>
    <w:rsid w:val="005667F4"/>
    <w:pPr>
      <w:tabs>
        <w:tab w:val="left" w:pos="2405"/>
      </w:tabs>
      <w:spacing w:before="80" w:after="80"/>
      <w:ind w:left="10627" w:hanging="420"/>
    </w:pPr>
    <w:rPr>
      <w:rFonts w:hint="eastAsia"/>
    </w:rPr>
  </w:style>
  <w:style w:type="paragraph" w:customStyle="1" w:styleId="-c">
    <w:name w:val="表格-内容项目列表"/>
    <w:basedOn w:val="a9"/>
    <w:rsid w:val="005667F4"/>
    <w:pPr>
      <w:tabs>
        <w:tab w:val="left" w:pos="170"/>
      </w:tabs>
      <w:spacing w:before="80"/>
      <w:ind w:left="170" w:hanging="170"/>
    </w:pPr>
    <w:rPr>
      <w:kern w:val="0"/>
    </w:rPr>
  </w:style>
  <w:style w:type="paragraph" w:customStyle="1" w:styleId="afb">
    <w:name w:val="标题页中的表格内容"/>
    <w:rsid w:val="005667F4"/>
    <w:pPr>
      <w:autoSpaceDE w:val="0"/>
      <w:autoSpaceDN w:val="0"/>
      <w:spacing w:before="80" w:after="80"/>
    </w:pPr>
    <w:rPr>
      <w:rFonts w:ascii="Arial" w:hAnsi="Arial"/>
      <w:sz w:val="24"/>
    </w:rPr>
  </w:style>
  <w:style w:type="paragraph" w:customStyle="1" w:styleId="afc">
    <w:name w:val="注意头"/>
    <w:basedOn w:val="a9"/>
    <w:next w:val="afd"/>
    <w:rsid w:val="002748D8"/>
    <w:pPr>
      <w:keepNext/>
      <w:pBdr>
        <w:top w:val="single" w:sz="12" w:space="4" w:color="auto"/>
      </w:pBdr>
      <w:spacing w:before="80" w:after="0"/>
      <w:ind w:left="1554" w:hanging="420"/>
    </w:pPr>
    <w:rPr>
      <w:rFonts w:ascii="Book Antiqua" w:eastAsia="黑体" w:hAnsi="Book Antiqua"/>
      <w:bCs/>
      <w:sz w:val="84"/>
    </w:rPr>
  </w:style>
  <w:style w:type="paragraph" w:customStyle="1" w:styleId="afd">
    <w:name w:val="注意内容"/>
    <w:basedOn w:val="a9"/>
    <w:rsid w:val="005667F4"/>
    <w:pPr>
      <w:keepLines/>
      <w:pBdr>
        <w:bottom w:val="single" w:sz="12" w:space="4" w:color="auto"/>
      </w:pBdr>
      <w:spacing w:before="0"/>
    </w:pPr>
    <w:rPr>
      <w:rFonts w:eastAsia="楷体_GB2312"/>
      <w:iCs/>
    </w:rPr>
  </w:style>
  <w:style w:type="paragraph" w:customStyle="1" w:styleId="-d">
    <w:name w:val="封面-声明头"/>
    <w:basedOn w:val="-3"/>
    <w:next w:val="-3"/>
    <w:rsid w:val="005667F4"/>
    <w:pPr>
      <w:spacing w:before="240" w:after="240"/>
    </w:pPr>
    <w:rPr>
      <w:b/>
      <w:bCs/>
      <w:sz w:val="32"/>
    </w:rPr>
  </w:style>
  <w:style w:type="paragraph" w:customStyle="1" w:styleId="-e">
    <w:name w:val="封面-产品版本"/>
    <w:rsid w:val="005667F4"/>
    <w:pPr>
      <w:pBdr>
        <w:bottom w:val="single" w:sz="12" w:space="1" w:color="auto"/>
      </w:pBdr>
      <w:spacing w:line="240" w:lineRule="atLeast"/>
      <w:jc w:val="right"/>
    </w:pPr>
    <w:rPr>
      <w:rFonts w:ascii="Arial" w:eastAsia="黑体" w:hAnsi="Arial" w:cs="Arial"/>
      <w:sz w:val="32"/>
      <w:szCs w:val="32"/>
    </w:rPr>
  </w:style>
  <w:style w:type="paragraph" w:customStyle="1" w:styleId="Step">
    <w:name w:val="Step"/>
    <w:rsid w:val="009F1F72"/>
    <w:pPr>
      <w:tabs>
        <w:tab w:val="left" w:pos="1134"/>
      </w:tabs>
      <w:spacing w:before="120" w:after="120" w:line="240" w:lineRule="atLeast"/>
      <w:ind w:left="1134" w:hanging="420"/>
      <w:outlineLvl w:val="5"/>
    </w:pPr>
    <w:rPr>
      <w:rFonts w:ascii="Arial" w:hAnsi="Arial" w:cs="Arial"/>
      <w:snapToGrid w:val="0"/>
      <w:sz w:val="21"/>
      <w:szCs w:val="21"/>
    </w:rPr>
  </w:style>
  <w:style w:type="paragraph" w:customStyle="1" w:styleId="42">
    <w:name w:val="标题4"/>
    <w:basedOn w:val="a9"/>
    <w:next w:val="a9"/>
    <w:rsid w:val="005667F4"/>
    <w:pPr>
      <w:keepNext/>
      <w:keepLines/>
      <w:spacing w:before="300" w:after="80"/>
      <w:ind w:left="0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afe">
    <w:name w:val="屏幕显示信息"/>
    <w:rsid w:val="005667F4"/>
    <w:pPr>
      <w:shd w:val="pct20" w:color="auto" w:fill="FFFFFF"/>
      <w:snapToGrid w:val="0"/>
      <w:spacing w:line="240" w:lineRule="atLeast"/>
      <w:ind w:left="113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Substep">
    <w:name w:val="Substep"/>
    <w:basedOn w:val="a9"/>
    <w:rsid w:val="005667F4"/>
    <w:pPr>
      <w:tabs>
        <w:tab w:val="left" w:pos="1558"/>
      </w:tabs>
      <w:spacing w:after="40"/>
      <w:ind w:left="1554" w:hanging="420"/>
    </w:pPr>
  </w:style>
  <w:style w:type="paragraph" w:customStyle="1" w:styleId="-f">
    <w:name w:val="表格-标题行"/>
    <w:basedOn w:val="a9"/>
    <w:rsid w:val="005667F4"/>
    <w:pPr>
      <w:keepNext/>
      <w:widowControl w:val="0"/>
      <w:spacing w:before="80" w:after="80"/>
      <w:ind w:left="0"/>
    </w:pPr>
    <w:rPr>
      <w:rFonts w:eastAsia="黑体" w:cs="Book Antiqua"/>
      <w:bCs/>
      <w:snapToGrid w:val="0"/>
      <w:kern w:val="0"/>
    </w:rPr>
  </w:style>
  <w:style w:type="paragraph" w:customStyle="1" w:styleId="-f0">
    <w:name w:val="表格-内容"/>
    <w:basedOn w:val="a9"/>
    <w:rsid w:val="005667F4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-f1">
    <w:name w:val="说明内容-项目列表"/>
    <w:basedOn w:val="a9"/>
    <w:rsid w:val="00103A3A"/>
    <w:pPr>
      <w:tabs>
        <w:tab w:val="left" w:pos="1974"/>
      </w:tabs>
      <w:spacing w:before="0" w:after="40" w:line="200" w:lineRule="atLeast"/>
      <w:ind w:left="1974" w:hanging="420"/>
    </w:pPr>
    <w:rPr>
      <w:rFonts w:eastAsia="楷体_GB2312"/>
      <w:sz w:val="18"/>
      <w:szCs w:val="18"/>
    </w:rPr>
  </w:style>
  <w:style w:type="paragraph" w:customStyle="1" w:styleId="-f2">
    <w:name w:val="缩略语-全称"/>
    <w:basedOn w:val="a9"/>
    <w:rsid w:val="005667F4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-f3">
    <w:name w:val="缩略语-缩写"/>
    <w:basedOn w:val="-f2"/>
    <w:next w:val="-f2"/>
    <w:rsid w:val="005667F4"/>
    <w:rPr>
      <w:b/>
      <w:bCs/>
    </w:rPr>
  </w:style>
  <w:style w:type="paragraph" w:customStyle="1" w:styleId="-f4">
    <w:name w:val="声明页-声明头"/>
    <w:next w:val="-6"/>
    <w:rsid w:val="005667F4"/>
    <w:pPr>
      <w:spacing w:before="240" w:after="240"/>
    </w:pPr>
    <w:rPr>
      <w:rFonts w:ascii="Arial" w:eastAsia="黑体" w:hAnsi="Arial" w:cs="Arial"/>
      <w:b/>
      <w:bCs/>
      <w:kern w:val="2"/>
      <w:sz w:val="32"/>
      <w:szCs w:val="22"/>
    </w:rPr>
  </w:style>
  <w:style w:type="paragraph" w:customStyle="1" w:styleId="af5">
    <w:name w:val="图"/>
    <w:basedOn w:val="a9"/>
    <w:link w:val="Char4"/>
    <w:qFormat/>
    <w:rsid w:val="00717A18"/>
    <w:pPr>
      <w:keepNext/>
      <w:keepLines/>
    </w:pPr>
    <w:rPr>
      <w:rFonts w:cs="Times New Roman"/>
    </w:rPr>
  </w:style>
  <w:style w:type="character" w:customStyle="1" w:styleId="Char4">
    <w:name w:val="图 Char"/>
    <w:link w:val="af5"/>
    <w:rsid w:val="00717A18"/>
    <w:rPr>
      <w:rFonts w:ascii="Arial" w:hAnsi="Arial"/>
      <w:kern w:val="2"/>
      <w:sz w:val="21"/>
      <w:szCs w:val="21"/>
    </w:rPr>
  </w:style>
  <w:style w:type="paragraph" w:customStyle="1" w:styleId="-f5">
    <w:name w:val="项目列表-描述"/>
    <w:basedOn w:val="af9"/>
    <w:rsid w:val="005667F4"/>
    <w:pPr>
      <w:ind w:firstLine="0"/>
    </w:pPr>
    <w:rPr>
      <w:rFonts w:cs="宋体"/>
      <w:szCs w:val="20"/>
    </w:rPr>
  </w:style>
  <w:style w:type="paragraph" w:customStyle="1" w:styleId="-BlockLabel">
    <w:name w:val="标题-Block Label"/>
    <w:basedOn w:val="a9"/>
    <w:next w:val="a9"/>
    <w:rsid w:val="005667F4"/>
    <w:pPr>
      <w:keepNext/>
      <w:keepLines/>
      <w:ind w:left="0"/>
      <w:outlineLvl w:val="4"/>
    </w:pPr>
    <w:rPr>
      <w:rFonts w:eastAsia="黑体"/>
      <w:sz w:val="26"/>
    </w:rPr>
  </w:style>
  <w:style w:type="paragraph" w:customStyle="1" w:styleId="aff">
    <w:name w:val="简单表格"/>
    <w:basedOn w:val="-f0"/>
    <w:qFormat/>
    <w:rsid w:val="005667F4"/>
    <w:pPr>
      <w:jc w:val="both"/>
    </w:pPr>
    <w:rPr>
      <w:rFonts w:ascii="Times New Roman" w:eastAsia="楷体_GB2312" w:hAnsi="Times New Roman"/>
      <w:sz w:val="18"/>
    </w:rPr>
  </w:style>
  <w:style w:type="paragraph" w:styleId="aff0">
    <w:name w:val="annotation subject"/>
    <w:basedOn w:val="afa"/>
    <w:next w:val="afa"/>
    <w:link w:val="Char5"/>
    <w:semiHidden/>
    <w:unhideWhenUsed/>
    <w:rsid w:val="007E6C04"/>
    <w:rPr>
      <w:b/>
      <w:bCs/>
    </w:rPr>
  </w:style>
  <w:style w:type="character" w:customStyle="1" w:styleId="Char5">
    <w:name w:val="批注主题 Char"/>
    <w:link w:val="aff0"/>
    <w:rsid w:val="007E6C04"/>
    <w:rPr>
      <w:rFonts w:ascii="Arial" w:hAnsi="Arial" w:cs="Arial"/>
      <w:b/>
      <w:bCs/>
      <w:kern w:val="2"/>
      <w:sz w:val="21"/>
      <w:szCs w:val="21"/>
    </w:rPr>
  </w:style>
  <w:style w:type="character" w:styleId="aff1">
    <w:name w:val="page number"/>
    <w:rsid w:val="003A7D5F"/>
  </w:style>
  <w:style w:type="table" w:customStyle="1" w:styleId="aff2">
    <w:name w:val="表格边框"/>
    <w:basedOn w:val="ab"/>
    <w:rsid w:val="003A7D5F"/>
    <w:pPr>
      <w:widowControl w:val="0"/>
      <w:jc w:val="both"/>
    </w:pPr>
    <w:rPr>
      <w:sz w:val="21"/>
    </w:rPr>
    <w:tblPr>
      <w:tblStyleRowBandSize w:val="1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rFonts w:eastAsia="宋体"/>
        <w:b w:val="0"/>
        <w:sz w:val="21"/>
      </w:rPr>
      <w:tblPr/>
      <w:trPr>
        <w:cantSplit w:val="off"/>
        <w:tblHeader/>
      </w:trPr>
      <w:tcPr>
        <w:tcBorders>
          <w:bottom w:val="single" w:sz="4" w:space="0" w:color="auto"/>
        </w:tcBorders>
      </w:tcPr>
    </w:tblStylePr>
    <w:tblStylePr w:type="lastRow">
      <w:pPr>
        <w:jc w:val="both"/>
      </w:pPr>
      <w:rPr>
        <w:rFonts w:eastAsia="宋体"/>
        <w:b w:val="0"/>
        <w:bCs/>
        <w:sz w:val="21"/>
      </w:r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f3">
    <w:name w:val="Table Grid"/>
    <w:basedOn w:val="ab"/>
    <w:rsid w:val="003A7D5F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Elegant"/>
    <w:basedOn w:val="ab"/>
    <w:rsid w:val="003A7D5F"/>
    <w:pPr>
      <w:widowControl w:val="0"/>
      <w:spacing w:line="36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5">
    <w:name w:val="封面（公司中文名称）"/>
    <w:basedOn w:val="a9"/>
    <w:next w:val="a9"/>
    <w:rsid w:val="008530D4"/>
    <w:pPr>
      <w:widowControl w:val="0"/>
      <w:shd w:val="clear" w:color="auto" w:fill="262626"/>
      <w:topLinePunct w:val="0"/>
      <w:adjustRightInd/>
      <w:snapToGrid/>
      <w:spacing w:before="0" w:after="0" w:line="360" w:lineRule="auto"/>
      <w:ind w:left="0"/>
      <w:jc w:val="center"/>
    </w:pPr>
    <w:rPr>
      <w:rFonts w:ascii="Times New Roman" w:eastAsia="黑体" w:hAnsi="Times New Roman" w:cs="Times New Roman"/>
      <w:color w:val="FFFFFF"/>
      <w:sz w:val="24"/>
      <w:szCs w:val="24"/>
    </w:rPr>
  </w:style>
  <w:style w:type="paragraph" w:customStyle="1" w:styleId="aff6">
    <w:name w:val="中文声明"/>
    <w:basedOn w:val="a9"/>
    <w:next w:val="a9"/>
    <w:rsid w:val="008530D4"/>
    <w:pPr>
      <w:widowControl w:val="0"/>
      <w:topLinePunct w:val="0"/>
      <w:adjustRightInd/>
      <w:snapToGrid/>
      <w:spacing w:beforeLines="100" w:after="0" w:line="360" w:lineRule="auto"/>
      <w:ind w:leftChars="163" w:left="359" w:rightChars="502" w:right="1104" w:firstLineChars="200" w:firstLine="480"/>
      <w:jc w:val="both"/>
    </w:pPr>
    <w:rPr>
      <w:rFonts w:eastAsia="黑体"/>
      <w:sz w:val="24"/>
      <w:szCs w:val="24"/>
    </w:rPr>
  </w:style>
  <w:style w:type="paragraph" w:customStyle="1" w:styleId="aff7">
    <w:name w:val="英文声明"/>
    <w:basedOn w:val="a9"/>
    <w:rsid w:val="008530D4"/>
    <w:pPr>
      <w:widowControl w:val="0"/>
      <w:topLinePunct w:val="0"/>
      <w:adjustRightInd/>
      <w:snapToGrid/>
      <w:spacing w:beforeLines="20" w:afterLines="20" w:line="360" w:lineRule="auto"/>
      <w:ind w:leftChars="163" w:left="359" w:rightChars="502" w:right="1104" w:firstLineChars="200" w:firstLine="440"/>
      <w:jc w:val="both"/>
    </w:pPr>
    <w:rPr>
      <w:rFonts w:ascii="AvantGarde Bk BT" w:hAnsi="AvantGarde Bk BT" w:cs="Times New Roman"/>
      <w:sz w:val="22"/>
      <w:szCs w:val="24"/>
    </w:rPr>
  </w:style>
  <w:style w:type="paragraph" w:styleId="aff8">
    <w:name w:val="Document Map"/>
    <w:basedOn w:val="a9"/>
    <w:link w:val="Char6"/>
    <w:semiHidden/>
    <w:rsid w:val="008530D4"/>
    <w:pPr>
      <w:widowControl w:val="0"/>
      <w:shd w:val="clear" w:color="auto" w:fill="000080"/>
      <w:topLinePunct w:val="0"/>
      <w:adjustRightInd/>
      <w:snapToGrid/>
      <w:spacing w:before="0" w:after="0" w:line="360" w:lineRule="auto"/>
      <w:ind w:left="0"/>
      <w:jc w:val="both"/>
    </w:pPr>
    <w:rPr>
      <w:rFonts w:ascii="Times New Roman" w:hAnsi="Times New Roman" w:cs="Times New Roman"/>
      <w:sz w:val="22"/>
      <w:szCs w:val="24"/>
    </w:rPr>
  </w:style>
  <w:style w:type="character" w:customStyle="1" w:styleId="Char6">
    <w:name w:val="文档结构图 Char"/>
    <w:link w:val="aff8"/>
    <w:semiHidden/>
    <w:rsid w:val="008530D4"/>
    <w:rPr>
      <w:kern w:val="2"/>
      <w:sz w:val="22"/>
      <w:szCs w:val="24"/>
      <w:shd w:val="clear" w:color="auto" w:fill="000080"/>
    </w:rPr>
  </w:style>
  <w:style w:type="paragraph" w:customStyle="1" w:styleId="aff9">
    <w:name w:val="重点加粗"/>
    <w:basedOn w:val="a9"/>
    <w:next w:val="a9"/>
    <w:rsid w:val="008530D4"/>
    <w:pPr>
      <w:widowControl w:val="0"/>
      <w:topLinePunct w:val="0"/>
      <w:adjustRightInd/>
      <w:snapToGrid/>
      <w:spacing w:before="0" w:after="0" w:line="360" w:lineRule="auto"/>
      <w:ind w:left="0" w:firstLineChars="200" w:firstLine="442"/>
      <w:jc w:val="both"/>
    </w:pPr>
    <w:rPr>
      <w:rFonts w:ascii="Times New Roman" w:hAnsi="Times New Roman" w:cs="Times New Roman"/>
      <w:b/>
      <w:sz w:val="22"/>
      <w:szCs w:val="24"/>
    </w:rPr>
  </w:style>
  <w:style w:type="paragraph" w:styleId="affa">
    <w:name w:val="Balloon Text"/>
    <w:basedOn w:val="a9"/>
    <w:link w:val="Char7"/>
    <w:semiHidden/>
    <w:rsid w:val="008530D4"/>
    <w:pPr>
      <w:widowControl w:val="0"/>
      <w:topLinePunct w:val="0"/>
      <w:adjustRightInd/>
      <w:snapToGrid/>
      <w:spacing w:before="0" w:after="0" w:line="360" w:lineRule="auto"/>
      <w:ind w:left="0"/>
      <w:jc w:val="both"/>
    </w:pPr>
    <w:rPr>
      <w:rFonts w:ascii="Times New Roman" w:hAnsi="Times New Roman" w:cs="Times New Roman"/>
      <w:sz w:val="18"/>
      <w:szCs w:val="18"/>
    </w:rPr>
  </w:style>
  <w:style w:type="character" w:customStyle="1" w:styleId="Char7">
    <w:name w:val="批注框文本 Char"/>
    <w:link w:val="affa"/>
    <w:semiHidden/>
    <w:rsid w:val="008530D4"/>
    <w:rPr>
      <w:kern w:val="2"/>
      <w:sz w:val="18"/>
      <w:szCs w:val="18"/>
    </w:rPr>
  </w:style>
  <w:style w:type="paragraph" w:styleId="43">
    <w:name w:val="toc 4"/>
    <w:basedOn w:val="a9"/>
    <w:next w:val="a9"/>
    <w:autoRedefine/>
    <w:uiPriority w:val="39"/>
    <w:unhideWhenUsed/>
    <w:rsid w:val="00885A41"/>
    <w:pPr>
      <w:widowControl w:val="0"/>
      <w:tabs>
        <w:tab w:val="left" w:pos="2100"/>
        <w:tab w:val="right" w:leader="dot" w:pos="9628"/>
      </w:tabs>
      <w:topLinePunct w:val="0"/>
      <w:adjustRightInd/>
      <w:snapToGrid/>
      <w:spacing w:before="0" w:after="0" w:line="240" w:lineRule="auto"/>
      <w:ind w:leftChars="600" w:left="1260"/>
      <w:jc w:val="both"/>
    </w:pPr>
    <w:rPr>
      <w:rFonts w:ascii="Calibri" w:hAnsi="Calibri" w:cs="Times New Roman"/>
      <w:szCs w:val="22"/>
    </w:rPr>
  </w:style>
  <w:style w:type="paragraph" w:styleId="51">
    <w:name w:val="toc 5"/>
    <w:basedOn w:val="a9"/>
    <w:next w:val="a9"/>
    <w:autoRedefine/>
    <w:uiPriority w:val="39"/>
    <w:unhideWhenUsed/>
    <w:rsid w:val="008530D4"/>
    <w:pPr>
      <w:widowControl w:val="0"/>
      <w:topLinePunct w:val="0"/>
      <w:adjustRightInd/>
      <w:snapToGrid/>
      <w:spacing w:before="0" w:after="0" w:line="240" w:lineRule="auto"/>
      <w:ind w:leftChars="800" w:left="1680"/>
      <w:jc w:val="both"/>
    </w:pPr>
    <w:rPr>
      <w:rFonts w:ascii="Calibri" w:hAnsi="Calibri" w:cs="Times New Roman"/>
      <w:szCs w:val="22"/>
    </w:rPr>
  </w:style>
  <w:style w:type="paragraph" w:styleId="60">
    <w:name w:val="toc 6"/>
    <w:basedOn w:val="a9"/>
    <w:next w:val="a9"/>
    <w:autoRedefine/>
    <w:uiPriority w:val="39"/>
    <w:unhideWhenUsed/>
    <w:rsid w:val="008530D4"/>
    <w:pPr>
      <w:widowControl w:val="0"/>
      <w:topLinePunct w:val="0"/>
      <w:adjustRightInd/>
      <w:snapToGrid/>
      <w:spacing w:before="0" w:after="0" w:line="240" w:lineRule="auto"/>
      <w:ind w:leftChars="1000" w:left="2100"/>
      <w:jc w:val="both"/>
    </w:pPr>
    <w:rPr>
      <w:rFonts w:ascii="Calibri" w:hAnsi="Calibri" w:cs="Times New Roman"/>
      <w:szCs w:val="22"/>
    </w:rPr>
  </w:style>
  <w:style w:type="paragraph" w:styleId="70">
    <w:name w:val="toc 7"/>
    <w:basedOn w:val="a9"/>
    <w:next w:val="a9"/>
    <w:autoRedefine/>
    <w:uiPriority w:val="39"/>
    <w:unhideWhenUsed/>
    <w:rsid w:val="008530D4"/>
    <w:pPr>
      <w:widowControl w:val="0"/>
      <w:topLinePunct w:val="0"/>
      <w:adjustRightInd/>
      <w:snapToGrid/>
      <w:spacing w:before="0" w:after="0" w:line="240" w:lineRule="auto"/>
      <w:ind w:leftChars="1200" w:left="2520"/>
      <w:jc w:val="both"/>
    </w:pPr>
    <w:rPr>
      <w:rFonts w:ascii="Calibri" w:hAnsi="Calibri" w:cs="Times New Roman"/>
      <w:szCs w:val="22"/>
    </w:rPr>
  </w:style>
  <w:style w:type="paragraph" w:styleId="80">
    <w:name w:val="toc 8"/>
    <w:basedOn w:val="a9"/>
    <w:next w:val="a9"/>
    <w:autoRedefine/>
    <w:uiPriority w:val="39"/>
    <w:unhideWhenUsed/>
    <w:rsid w:val="008530D4"/>
    <w:pPr>
      <w:widowControl w:val="0"/>
      <w:topLinePunct w:val="0"/>
      <w:adjustRightInd/>
      <w:snapToGrid/>
      <w:spacing w:before="0" w:after="0" w:line="240" w:lineRule="auto"/>
      <w:ind w:leftChars="1400" w:left="2940"/>
      <w:jc w:val="both"/>
    </w:pPr>
    <w:rPr>
      <w:rFonts w:ascii="Calibri" w:hAnsi="Calibri" w:cs="Times New Roman"/>
      <w:szCs w:val="22"/>
    </w:rPr>
  </w:style>
  <w:style w:type="paragraph" w:styleId="90">
    <w:name w:val="toc 9"/>
    <w:basedOn w:val="a9"/>
    <w:next w:val="a9"/>
    <w:autoRedefine/>
    <w:uiPriority w:val="39"/>
    <w:unhideWhenUsed/>
    <w:rsid w:val="008530D4"/>
    <w:pPr>
      <w:widowControl w:val="0"/>
      <w:topLinePunct w:val="0"/>
      <w:adjustRightInd/>
      <w:snapToGrid/>
      <w:spacing w:before="0" w:after="0" w:line="240" w:lineRule="auto"/>
      <w:ind w:leftChars="1600" w:left="3360"/>
      <w:jc w:val="both"/>
    </w:pPr>
    <w:rPr>
      <w:rFonts w:ascii="Calibri" w:hAnsi="Calibri" w:cs="Times New Roman"/>
      <w:szCs w:val="22"/>
    </w:rPr>
  </w:style>
  <w:style w:type="paragraph" w:customStyle="1" w:styleId="22">
    <w:name w:val="正文（首行缩进2字符）"/>
    <w:basedOn w:val="a9"/>
    <w:link w:val="2Char0"/>
    <w:rsid w:val="009419F7"/>
    <w:pPr>
      <w:widowControl w:val="0"/>
      <w:topLinePunct w:val="0"/>
      <w:adjustRightInd/>
      <w:snapToGrid/>
      <w:spacing w:before="0" w:after="0" w:line="360" w:lineRule="auto"/>
      <w:ind w:left="0" w:firstLineChars="200" w:firstLine="440"/>
      <w:jc w:val="both"/>
    </w:pPr>
    <w:rPr>
      <w:rFonts w:ascii="Times New Roman" w:hAnsi="Times New Roman" w:cs="Times New Roman"/>
      <w:sz w:val="22"/>
      <w:szCs w:val="24"/>
    </w:rPr>
  </w:style>
  <w:style w:type="character" w:customStyle="1" w:styleId="2Char0">
    <w:name w:val="正文（首行缩进2字符） Char"/>
    <w:link w:val="22"/>
    <w:rsid w:val="009419F7"/>
    <w:rPr>
      <w:kern w:val="2"/>
      <w:sz w:val="22"/>
      <w:szCs w:val="24"/>
    </w:rPr>
  </w:style>
  <w:style w:type="paragraph" w:customStyle="1" w:styleId="affb">
    <w:name w:val="封面标题"/>
    <w:basedOn w:val="a9"/>
    <w:next w:val="a9"/>
    <w:rsid w:val="009419F7"/>
    <w:pPr>
      <w:widowControl w:val="0"/>
      <w:topLinePunct w:val="0"/>
      <w:adjustRightInd/>
      <w:snapToGrid/>
      <w:spacing w:before="0" w:after="0" w:line="360" w:lineRule="auto"/>
      <w:ind w:left="0"/>
      <w:jc w:val="center"/>
    </w:pPr>
    <w:rPr>
      <w:rFonts w:ascii="Times New Roman" w:eastAsia="黑体" w:hAnsi="Times New Roman" w:cs="Times New Roman"/>
      <w:bCs/>
      <w:sz w:val="84"/>
      <w:szCs w:val="24"/>
    </w:rPr>
  </w:style>
  <w:style w:type="paragraph" w:customStyle="1" w:styleId="23">
    <w:name w:val="封面标题（2级）"/>
    <w:basedOn w:val="a9"/>
    <w:next w:val="a9"/>
    <w:rsid w:val="009419F7"/>
    <w:pPr>
      <w:widowControl w:val="0"/>
      <w:topLinePunct w:val="0"/>
      <w:adjustRightInd/>
      <w:snapToGrid/>
      <w:spacing w:before="0" w:after="0" w:line="240" w:lineRule="auto"/>
      <w:ind w:left="0"/>
      <w:jc w:val="center"/>
    </w:pPr>
    <w:rPr>
      <w:rFonts w:ascii="Times New Roman" w:hAnsi="Times New Roman" w:cs="Times New Roman"/>
      <w:sz w:val="48"/>
      <w:szCs w:val="24"/>
    </w:rPr>
  </w:style>
  <w:style w:type="paragraph" w:customStyle="1" w:styleId="affc">
    <w:name w:val="前言/目录"/>
    <w:basedOn w:val="a9"/>
    <w:next w:val="22"/>
    <w:rsid w:val="009419F7"/>
    <w:pPr>
      <w:widowControl w:val="0"/>
      <w:topLinePunct w:val="0"/>
      <w:adjustRightInd/>
      <w:snapToGrid/>
      <w:spacing w:beforeLines="50" w:afterLines="20" w:line="360" w:lineRule="auto"/>
      <w:ind w:left="0"/>
      <w:jc w:val="center"/>
      <w:outlineLvl w:val="0"/>
    </w:pPr>
    <w:rPr>
      <w:rFonts w:ascii="Times New Roman" w:eastAsia="华文中宋" w:hAnsi="Times New Roman" w:cs="Times New Roman"/>
      <w:bCs/>
      <w:sz w:val="36"/>
      <w:szCs w:val="32"/>
    </w:rPr>
  </w:style>
  <w:style w:type="paragraph" w:customStyle="1" w:styleId="4">
    <w:name w:val="附录4"/>
    <w:basedOn w:val="41"/>
    <w:next w:val="22"/>
    <w:rsid w:val="009419F7"/>
    <w:pPr>
      <w:keepLines w:val="0"/>
      <w:widowControl w:val="0"/>
      <w:numPr>
        <w:numId w:val="4"/>
      </w:numPr>
      <w:topLinePunct w:val="0"/>
      <w:adjustRightInd/>
      <w:snapToGrid/>
      <w:spacing w:before="80" w:after="0" w:line="360" w:lineRule="auto"/>
    </w:pPr>
    <w:rPr>
      <w:rFonts w:ascii="Times New Roman" w:eastAsia="华文中宋" w:hAnsi="Times New Roman"/>
      <w:noProof/>
      <w:szCs w:val="28"/>
    </w:rPr>
  </w:style>
  <w:style w:type="paragraph" w:customStyle="1" w:styleId="affd">
    <w:name w:val="声明标题"/>
    <w:basedOn w:val="a9"/>
    <w:next w:val="22"/>
    <w:rsid w:val="009419F7"/>
    <w:pPr>
      <w:widowControl w:val="0"/>
      <w:topLinePunct w:val="0"/>
      <w:adjustRightInd/>
      <w:snapToGrid/>
      <w:spacing w:beforeLines="50" w:after="0" w:line="360" w:lineRule="auto"/>
      <w:ind w:left="0" w:firstLineChars="100" w:firstLine="360"/>
    </w:pPr>
    <w:rPr>
      <w:rFonts w:ascii="Times New Roman" w:eastAsia="黑体" w:hAnsi="Times New Roman" w:cs="Times New Roman"/>
      <w:sz w:val="36"/>
      <w:szCs w:val="24"/>
    </w:rPr>
  </w:style>
  <w:style w:type="paragraph" w:customStyle="1" w:styleId="affe">
    <w:name w:val="变更声明"/>
    <w:basedOn w:val="a9"/>
    <w:next w:val="22"/>
    <w:autoRedefine/>
    <w:rsid w:val="009419F7"/>
    <w:pPr>
      <w:widowControl w:val="0"/>
      <w:topLinePunct w:val="0"/>
      <w:adjustRightInd/>
      <w:snapToGrid/>
      <w:spacing w:before="0" w:after="0" w:line="360" w:lineRule="auto"/>
      <w:ind w:leftChars="200" w:left="440" w:rightChars="500" w:right="1100" w:firstLineChars="200" w:firstLine="440"/>
    </w:pPr>
    <w:rPr>
      <w:rFonts w:ascii="Times New Roman" w:hAnsi="Times New Roman" w:cs="Times New Roman"/>
      <w:sz w:val="22"/>
      <w:szCs w:val="24"/>
    </w:rPr>
  </w:style>
  <w:style w:type="paragraph" w:customStyle="1" w:styleId="24">
    <w:name w:val="前言标题（2级）"/>
    <w:basedOn w:val="a9"/>
    <w:next w:val="a9"/>
    <w:rsid w:val="009419F7"/>
    <w:pPr>
      <w:topLinePunct w:val="0"/>
      <w:adjustRightInd/>
      <w:snapToGrid/>
      <w:spacing w:before="80" w:after="80" w:line="360" w:lineRule="auto"/>
      <w:ind w:left="0"/>
      <w:jc w:val="both"/>
    </w:pPr>
    <w:rPr>
      <w:rFonts w:ascii="Times New Roman" w:eastAsia="华文中宋" w:hAnsi="Times New Roman" w:cs="Times New Roman"/>
      <w:sz w:val="30"/>
      <w:szCs w:val="24"/>
    </w:rPr>
  </w:style>
  <w:style w:type="paragraph" w:customStyle="1" w:styleId="afff">
    <w:name w:val="表格文字"/>
    <w:basedOn w:val="a9"/>
    <w:next w:val="22"/>
    <w:link w:val="Char8"/>
    <w:rsid w:val="009419F7"/>
    <w:pPr>
      <w:widowControl w:val="0"/>
      <w:topLinePunct w:val="0"/>
      <w:adjustRightInd/>
      <w:snapToGrid/>
      <w:spacing w:before="0" w:after="0" w:line="240" w:lineRule="auto"/>
      <w:ind w:left="0"/>
    </w:pPr>
    <w:rPr>
      <w:rFonts w:ascii="Times New Roman" w:hAnsi="Times New Roman" w:cs="Times New Roman"/>
      <w:bCs/>
      <w:szCs w:val="24"/>
    </w:rPr>
  </w:style>
  <w:style w:type="paragraph" w:customStyle="1" w:styleId="afff0">
    <w:name w:val="公司英文名称"/>
    <w:basedOn w:val="a9"/>
    <w:next w:val="a9"/>
    <w:rsid w:val="009419F7"/>
    <w:pPr>
      <w:widowControl w:val="0"/>
      <w:topLinePunct w:val="0"/>
      <w:adjustRightInd/>
      <w:snapToGrid/>
      <w:spacing w:before="0" w:after="0" w:line="360" w:lineRule="auto"/>
      <w:ind w:left="0"/>
      <w:jc w:val="center"/>
    </w:pPr>
    <w:rPr>
      <w:rFonts w:ascii="GoudyHandtooled BT" w:hAnsi="GoudyHandtooled BT" w:cs="Times New Roman"/>
      <w:i/>
      <w:sz w:val="24"/>
      <w:szCs w:val="24"/>
    </w:rPr>
  </w:style>
  <w:style w:type="paragraph" w:customStyle="1" w:styleId="3">
    <w:name w:val="附录3"/>
    <w:basedOn w:val="30"/>
    <w:next w:val="22"/>
    <w:rsid w:val="009419F7"/>
    <w:pPr>
      <w:widowControl w:val="0"/>
      <w:numPr>
        <w:numId w:val="4"/>
      </w:numPr>
      <w:topLinePunct w:val="0"/>
      <w:adjustRightInd/>
      <w:snapToGrid/>
      <w:spacing w:before="120" w:after="120" w:line="360" w:lineRule="auto"/>
    </w:pPr>
    <w:rPr>
      <w:rFonts w:ascii="Times New Roman" w:eastAsia="华文中宋" w:hAnsi="Times New Roman"/>
      <w:bCs/>
      <w:noProof/>
    </w:rPr>
  </w:style>
  <w:style w:type="paragraph" w:customStyle="1" w:styleId="afff1">
    <w:name w:val="举例文字"/>
    <w:basedOn w:val="a9"/>
    <w:next w:val="a9"/>
    <w:link w:val="Char9"/>
    <w:rsid w:val="009419F7"/>
    <w:pPr>
      <w:widowControl w:val="0"/>
      <w:topLinePunct w:val="0"/>
      <w:adjustRightInd/>
      <w:snapToGrid/>
      <w:spacing w:before="0" w:after="0" w:line="240" w:lineRule="auto"/>
      <w:ind w:left="0" w:firstLineChars="200" w:firstLine="420"/>
      <w:jc w:val="both"/>
    </w:pPr>
    <w:rPr>
      <w:rFonts w:ascii="Times New Roman" w:hAnsi="Times New Roman" w:cs="Times New Roman"/>
      <w:szCs w:val="24"/>
    </w:rPr>
  </w:style>
  <w:style w:type="paragraph" w:customStyle="1" w:styleId="afff2">
    <w:name w:val="程序代码"/>
    <w:basedOn w:val="a9"/>
    <w:rsid w:val="009419F7"/>
    <w:pPr>
      <w:widowControl w:val="0"/>
      <w:kinsoku w:val="0"/>
      <w:wordWrap w:val="0"/>
      <w:topLinePunct w:val="0"/>
      <w:adjustRightInd/>
      <w:snapToGrid/>
      <w:spacing w:before="0" w:after="0" w:line="240" w:lineRule="auto"/>
      <w:ind w:left="0" w:firstLineChars="200" w:firstLine="200"/>
      <w:jc w:val="both"/>
    </w:pPr>
    <w:rPr>
      <w:rFonts w:ascii="Courier New" w:hAnsi="Courier New" w:cs="Times New Roman"/>
      <w:kern w:val="0"/>
    </w:rPr>
  </w:style>
  <w:style w:type="paragraph" w:customStyle="1" w:styleId="a1">
    <w:name w:val="注意标题"/>
    <w:basedOn w:val="a9"/>
    <w:next w:val="22"/>
    <w:rsid w:val="009419F7"/>
    <w:pPr>
      <w:widowControl w:val="0"/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topLinePunct w:val="0"/>
      <w:adjustRightInd/>
      <w:snapToGrid/>
      <w:spacing w:beforeLines="50" w:afterLines="50" w:line="240" w:lineRule="auto"/>
      <w:jc w:val="both"/>
    </w:pPr>
    <w:rPr>
      <w:rFonts w:ascii="Times New Roman" w:hAnsi="Times New Roman" w:cs="Times New Roman"/>
      <w:szCs w:val="24"/>
    </w:rPr>
  </w:style>
  <w:style w:type="paragraph" w:customStyle="1" w:styleId="a0">
    <w:name w:val="说明标题"/>
    <w:basedOn w:val="a9"/>
    <w:next w:val="a9"/>
    <w:rsid w:val="009419F7"/>
    <w:pPr>
      <w:widowControl w:val="0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topLinePunct w:val="0"/>
      <w:adjustRightInd/>
      <w:snapToGrid/>
      <w:spacing w:beforeLines="50" w:afterLines="50" w:line="240" w:lineRule="auto"/>
      <w:jc w:val="both"/>
    </w:pPr>
    <w:rPr>
      <w:rFonts w:ascii="Times New Roman" w:hAnsi="Times New Roman" w:cs="Times New Roman"/>
      <w:szCs w:val="24"/>
    </w:rPr>
  </w:style>
  <w:style w:type="paragraph" w:customStyle="1" w:styleId="afff3">
    <w:name w:val="页眉（无下划线）"/>
    <w:basedOn w:val="af0"/>
    <w:rsid w:val="009419F7"/>
    <w:pPr>
      <w:widowControl w:val="0"/>
      <w:pBdr>
        <w:bottom w:val="none" w:sz="0" w:space="0" w:color="auto"/>
      </w:pBdr>
      <w:topLinePunct w:val="0"/>
      <w:adjustRightInd/>
      <w:spacing w:before="0" w:after="0"/>
      <w:ind w:left="0" w:firstLine="360"/>
    </w:pPr>
    <w:rPr>
      <w:rFonts w:ascii="Times New Roman" w:hAnsi="Times New Roman"/>
    </w:rPr>
  </w:style>
  <w:style w:type="paragraph" w:customStyle="1" w:styleId="afff4">
    <w:name w:val="公司中英文名称"/>
    <w:basedOn w:val="a9"/>
    <w:rsid w:val="009419F7"/>
    <w:pPr>
      <w:widowControl w:val="0"/>
      <w:topLinePunct w:val="0"/>
      <w:adjustRightInd/>
      <w:snapToGrid/>
      <w:spacing w:before="0" w:after="0" w:line="360" w:lineRule="auto"/>
      <w:ind w:left="0" w:right="1225" w:firstLineChars="200" w:firstLine="440"/>
    </w:pPr>
    <w:rPr>
      <w:rFonts w:ascii="Times New Roman" w:eastAsia="华文行楷" w:hAnsi="Times New Roman" w:cs="Times New Roman"/>
      <w:sz w:val="22"/>
      <w:szCs w:val="24"/>
    </w:rPr>
  </w:style>
  <w:style w:type="paragraph" w:customStyle="1" w:styleId="afff5">
    <w:name w:val="公司地址（及联络方式）"/>
    <w:basedOn w:val="a9"/>
    <w:rsid w:val="009419F7"/>
    <w:pPr>
      <w:widowControl w:val="0"/>
      <w:topLinePunct w:val="0"/>
      <w:adjustRightInd/>
      <w:snapToGrid/>
      <w:spacing w:beforeLines="20" w:afterLines="20" w:line="240" w:lineRule="auto"/>
      <w:ind w:leftChars="200" w:left="440"/>
    </w:pPr>
    <w:rPr>
      <w:rFonts w:ascii="Times New Roman" w:hAnsi="Times New Roman" w:cs="Times New Roman"/>
      <w:sz w:val="18"/>
      <w:szCs w:val="24"/>
    </w:rPr>
  </w:style>
  <w:style w:type="paragraph" w:customStyle="1" w:styleId="13">
    <w:name w:val="正文序列号（1）"/>
    <w:basedOn w:val="a9"/>
    <w:link w:val="1Char0"/>
    <w:rsid w:val="009419F7"/>
    <w:pPr>
      <w:widowControl w:val="0"/>
      <w:tabs>
        <w:tab w:val="left" w:pos="1100"/>
        <w:tab w:val="num" w:pos="2370"/>
      </w:tabs>
      <w:topLinePunct w:val="0"/>
      <w:adjustRightInd/>
      <w:snapToGrid/>
      <w:spacing w:before="0" w:after="0" w:line="360" w:lineRule="auto"/>
      <w:ind w:left="3374" w:hanging="573"/>
    </w:pPr>
    <w:rPr>
      <w:rFonts w:ascii="Times New Roman" w:hAnsi="Times New Roman" w:cs="Times New Roman"/>
      <w:sz w:val="22"/>
      <w:szCs w:val="24"/>
    </w:rPr>
  </w:style>
  <w:style w:type="paragraph" w:customStyle="1" w:styleId="afff6">
    <w:name w:val="正文序列号a."/>
    <w:basedOn w:val="a9"/>
    <w:rsid w:val="009419F7"/>
    <w:pPr>
      <w:widowControl w:val="0"/>
      <w:tabs>
        <w:tab w:val="num" w:pos="2472"/>
      </w:tabs>
      <w:topLinePunct w:val="0"/>
      <w:adjustRightInd/>
      <w:snapToGrid/>
      <w:spacing w:before="0" w:after="0" w:line="360" w:lineRule="auto"/>
      <w:ind w:left="3334" w:hanging="233"/>
      <w:outlineLvl w:val="6"/>
    </w:pPr>
    <w:rPr>
      <w:rFonts w:ascii="Times New Roman" w:hAnsi="Times New Roman" w:cs="Times New Roman"/>
      <w:sz w:val="22"/>
      <w:szCs w:val="24"/>
    </w:rPr>
  </w:style>
  <w:style w:type="paragraph" w:customStyle="1" w:styleId="a">
    <w:name w:val="附录标题"/>
    <w:basedOn w:val="affc"/>
    <w:next w:val="a9"/>
    <w:rsid w:val="009419F7"/>
    <w:pPr>
      <w:pageBreakBefore/>
      <w:numPr>
        <w:numId w:val="2"/>
      </w:numPr>
    </w:pPr>
  </w:style>
  <w:style w:type="character" w:customStyle="1" w:styleId="1Char1">
    <w:name w:val="正文序列号（1） Char1"/>
    <w:rsid w:val="00F54B1C"/>
    <w:rPr>
      <w:kern w:val="2"/>
      <w:sz w:val="22"/>
      <w:szCs w:val="24"/>
    </w:rPr>
  </w:style>
  <w:style w:type="paragraph" w:customStyle="1" w:styleId="1">
    <w:name w:val="附录1"/>
    <w:basedOn w:val="11"/>
    <w:next w:val="22"/>
    <w:rsid w:val="009419F7"/>
    <w:pPr>
      <w:keepLines/>
      <w:pageBreakBefore/>
      <w:numPr>
        <w:numId w:val="4"/>
      </w:numPr>
      <w:pBdr>
        <w:bottom w:val="none" w:sz="0" w:space="0" w:color="auto"/>
      </w:pBdr>
      <w:topLinePunct w:val="0"/>
      <w:spacing w:before="300" w:after="200" w:line="288" w:lineRule="auto"/>
      <w:jc w:val="center"/>
    </w:pPr>
    <w:rPr>
      <w:rFonts w:ascii="Times New Roman" w:hAnsi="Times New Roman"/>
      <w:b w:val="0"/>
      <w:noProof/>
      <w:kern w:val="44"/>
    </w:rPr>
  </w:style>
  <w:style w:type="paragraph" w:customStyle="1" w:styleId="2">
    <w:name w:val="附录2"/>
    <w:basedOn w:val="20"/>
    <w:next w:val="22"/>
    <w:rsid w:val="009419F7"/>
    <w:pPr>
      <w:widowControl w:val="0"/>
      <w:numPr>
        <w:numId w:val="4"/>
      </w:numPr>
      <w:topLinePunct w:val="0"/>
      <w:adjustRightInd/>
      <w:snapToGrid/>
      <w:spacing w:before="160" w:after="0" w:line="360" w:lineRule="auto"/>
    </w:pPr>
    <w:rPr>
      <w:rFonts w:ascii="Times New Roman" w:eastAsia="华文中宋" w:hAnsi="Times New Roman"/>
      <w:noProof/>
      <w:szCs w:val="32"/>
      <w:lang w:eastAsia="zh-CN"/>
    </w:rPr>
  </w:style>
  <w:style w:type="paragraph" w:customStyle="1" w:styleId="5">
    <w:name w:val="附录5"/>
    <w:basedOn w:val="50"/>
    <w:next w:val="22"/>
    <w:rsid w:val="009419F7"/>
    <w:pPr>
      <w:widowControl w:val="0"/>
      <w:numPr>
        <w:numId w:val="4"/>
      </w:numPr>
      <w:topLinePunct w:val="0"/>
      <w:adjustRightInd/>
      <w:snapToGrid/>
      <w:spacing w:before="40" w:after="0" w:line="360" w:lineRule="auto"/>
    </w:pPr>
    <w:rPr>
      <w:rFonts w:ascii="Times New Roman" w:eastAsia="华文中宋" w:hAnsi="Times New Roman"/>
      <w:b/>
      <w:noProof/>
    </w:rPr>
  </w:style>
  <w:style w:type="paragraph" w:customStyle="1" w:styleId="10">
    <w:name w:val="附录序列号（1）"/>
    <w:basedOn w:val="13"/>
    <w:link w:val="1Char2"/>
    <w:rsid w:val="009419F7"/>
    <w:pPr>
      <w:numPr>
        <w:ilvl w:val="5"/>
        <w:numId w:val="4"/>
      </w:numPr>
      <w:tabs>
        <w:tab w:val="clear" w:pos="0"/>
        <w:tab w:val="num" w:pos="2520"/>
      </w:tabs>
      <w:ind w:left="2520" w:firstLine="440"/>
    </w:pPr>
  </w:style>
  <w:style w:type="paragraph" w:customStyle="1" w:styleId="afff7">
    <w:name w:val="封面公司名称"/>
    <w:basedOn w:val="a9"/>
    <w:next w:val="a9"/>
    <w:rsid w:val="009419F7"/>
    <w:pPr>
      <w:widowControl w:val="0"/>
      <w:topLinePunct w:val="0"/>
      <w:adjustRightInd/>
      <w:snapToGrid/>
      <w:spacing w:before="62" w:after="62" w:line="240" w:lineRule="auto"/>
      <w:ind w:left="0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afff8">
    <w:name w:val="项目符号"/>
    <w:basedOn w:val="a9"/>
    <w:link w:val="Chara"/>
    <w:rsid w:val="00F54B1C"/>
    <w:pPr>
      <w:widowControl w:val="0"/>
      <w:tabs>
        <w:tab w:val="num" w:pos="1210"/>
      </w:tabs>
      <w:topLinePunct w:val="0"/>
      <w:adjustRightInd/>
      <w:snapToGrid/>
      <w:spacing w:before="0" w:after="0" w:line="240" w:lineRule="auto"/>
      <w:ind w:left="1213" w:hanging="442"/>
    </w:pPr>
    <w:rPr>
      <w:rFonts w:ascii="Times New Roman" w:hAnsi="Times New Roman" w:cs="Times New Roman"/>
      <w:sz w:val="22"/>
      <w:szCs w:val="24"/>
    </w:rPr>
  </w:style>
  <w:style w:type="paragraph" w:customStyle="1" w:styleId="afff9">
    <w:name w:val="缺省文本"/>
    <w:basedOn w:val="a9"/>
    <w:rsid w:val="009419F7"/>
    <w:pPr>
      <w:widowControl w:val="0"/>
      <w:topLinePunct w:val="0"/>
      <w:adjustRightInd/>
      <w:snapToGrid/>
      <w:spacing w:before="62" w:after="62" w:line="240" w:lineRule="auto"/>
      <w:ind w:left="0"/>
      <w:jc w:val="center"/>
    </w:pPr>
    <w:rPr>
      <w:rFonts w:ascii="Times New Roman" w:hAnsi="Times New Roman" w:cs="Times New Roman"/>
      <w:sz w:val="22"/>
      <w:szCs w:val="24"/>
    </w:rPr>
  </w:style>
  <w:style w:type="character" w:customStyle="1" w:styleId="1Char0">
    <w:name w:val="正文序列号（1） Char"/>
    <w:link w:val="13"/>
    <w:rsid w:val="009419F7"/>
    <w:rPr>
      <w:kern w:val="2"/>
      <w:sz w:val="22"/>
      <w:szCs w:val="24"/>
    </w:rPr>
  </w:style>
  <w:style w:type="paragraph" w:styleId="afffa">
    <w:name w:val="Plain Text"/>
    <w:basedOn w:val="a9"/>
    <w:link w:val="Charb"/>
    <w:rsid w:val="009419F7"/>
    <w:pPr>
      <w:widowControl w:val="0"/>
      <w:topLinePunct w:val="0"/>
      <w:adjustRightInd/>
      <w:snapToGrid/>
      <w:spacing w:before="0" w:after="0" w:line="240" w:lineRule="auto"/>
      <w:ind w:left="0"/>
      <w:jc w:val="both"/>
    </w:pPr>
    <w:rPr>
      <w:rFonts w:ascii="宋体" w:hAnsi="Courier New" w:cs="Times New Roman"/>
    </w:rPr>
  </w:style>
  <w:style w:type="character" w:customStyle="1" w:styleId="Charb">
    <w:name w:val="纯文本 Char"/>
    <w:link w:val="afffa"/>
    <w:rsid w:val="009419F7"/>
    <w:rPr>
      <w:rFonts w:ascii="宋体" w:hAnsi="Courier New" w:cs="Courier New"/>
      <w:kern w:val="2"/>
      <w:sz w:val="21"/>
      <w:szCs w:val="21"/>
    </w:rPr>
  </w:style>
  <w:style w:type="character" w:customStyle="1" w:styleId="Chara">
    <w:name w:val="项目符号 Char"/>
    <w:link w:val="afff8"/>
    <w:rsid w:val="00F54B1C"/>
    <w:rPr>
      <w:kern w:val="2"/>
      <w:sz w:val="22"/>
      <w:szCs w:val="24"/>
    </w:rPr>
  </w:style>
  <w:style w:type="character" w:customStyle="1" w:styleId="1Char2">
    <w:name w:val="附录序列号（1） Char"/>
    <w:link w:val="10"/>
    <w:rsid w:val="00F54B1C"/>
    <w:rPr>
      <w:kern w:val="2"/>
      <w:sz w:val="22"/>
      <w:szCs w:val="24"/>
    </w:rPr>
  </w:style>
  <w:style w:type="character" w:customStyle="1" w:styleId="6Char">
    <w:name w:val="标题 6 Char"/>
    <w:link w:val="6"/>
    <w:rsid w:val="00F54B1C"/>
    <w:rPr>
      <w:rFonts w:ascii="Arial" w:eastAsia="黑体" w:hAnsi="Arial"/>
      <w:b/>
      <w:bCs/>
      <w:kern w:val="2"/>
      <w:sz w:val="21"/>
      <w:szCs w:val="21"/>
    </w:rPr>
  </w:style>
  <w:style w:type="character" w:customStyle="1" w:styleId="7Char">
    <w:name w:val="标题 7 Char"/>
    <w:link w:val="7"/>
    <w:rsid w:val="00F54B1C"/>
    <w:rPr>
      <w:rFonts w:ascii="Arial" w:eastAsia="黑体" w:hAnsi="Arial"/>
      <w:b/>
      <w:kern w:val="2"/>
      <w:sz w:val="44"/>
      <w:szCs w:val="44"/>
    </w:rPr>
  </w:style>
  <w:style w:type="character" w:customStyle="1" w:styleId="8Char">
    <w:name w:val="标题 8 Char"/>
    <w:link w:val="8"/>
    <w:rsid w:val="00F54B1C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9Char">
    <w:name w:val="标题 9 Char"/>
    <w:link w:val="9"/>
    <w:rsid w:val="00F54B1C"/>
    <w:rPr>
      <w:rFonts w:ascii="Arial" w:eastAsia="黑体" w:hAnsi="Arial"/>
      <w:kern w:val="2"/>
      <w:sz w:val="32"/>
      <w:szCs w:val="32"/>
    </w:rPr>
  </w:style>
  <w:style w:type="paragraph" w:customStyle="1" w:styleId="a2">
    <w:name w:val="正文序列符号"/>
    <w:basedOn w:val="a9"/>
    <w:link w:val="Charc"/>
    <w:rsid w:val="00F54B1C"/>
    <w:pPr>
      <w:widowControl w:val="0"/>
      <w:numPr>
        <w:numId w:val="7"/>
      </w:numPr>
      <w:tabs>
        <w:tab w:val="left" w:pos="1140"/>
      </w:tabs>
      <w:topLinePunct w:val="0"/>
      <w:adjustRightInd/>
      <w:snapToGrid/>
      <w:spacing w:before="0" w:after="0" w:line="300" w:lineRule="auto"/>
    </w:pPr>
    <w:rPr>
      <w:rFonts w:ascii="Times New Roman" w:hAnsi="Times New Roman" w:cs="Times New Roman"/>
      <w:sz w:val="22"/>
      <w:szCs w:val="22"/>
    </w:rPr>
  </w:style>
  <w:style w:type="paragraph" w:customStyle="1" w:styleId="ParaChar">
    <w:name w:val="默认段落字体 Para Char"/>
    <w:basedOn w:val="a9"/>
    <w:rsid w:val="009419F7"/>
    <w:pPr>
      <w:widowControl w:val="0"/>
      <w:topLinePunct w:val="0"/>
      <w:adjustRightInd/>
      <w:snapToGrid/>
      <w:spacing w:before="0" w:after="0" w:line="240" w:lineRule="auto"/>
      <w:ind w:left="0"/>
      <w:jc w:val="both"/>
    </w:pPr>
    <w:rPr>
      <w:rFonts w:ascii="Tahoma" w:hAnsi="Tahoma" w:cs="Times New Roman"/>
      <w:sz w:val="24"/>
      <w:szCs w:val="20"/>
    </w:rPr>
  </w:style>
  <w:style w:type="character" w:customStyle="1" w:styleId="2Char1">
    <w:name w:val="正文（首行缩进2字符） Char1"/>
    <w:rsid w:val="009419F7"/>
    <w:rPr>
      <w:rFonts w:eastAsia="宋体"/>
      <w:kern w:val="2"/>
      <w:sz w:val="22"/>
      <w:szCs w:val="24"/>
      <w:lang w:val="en-US" w:eastAsia="zh-CN" w:bidi="ar-SA"/>
    </w:rPr>
  </w:style>
  <w:style w:type="character" w:customStyle="1" w:styleId="Char8">
    <w:name w:val="表格文字 Char"/>
    <w:link w:val="afff"/>
    <w:rsid w:val="009419F7"/>
    <w:rPr>
      <w:bCs/>
      <w:kern w:val="2"/>
      <w:sz w:val="21"/>
      <w:szCs w:val="24"/>
    </w:rPr>
  </w:style>
  <w:style w:type="paragraph" w:customStyle="1" w:styleId="25">
    <w:name w:val="样式 正文首行缩进 2 +"/>
    <w:basedOn w:val="26"/>
    <w:rsid w:val="009419F7"/>
    <w:pPr>
      <w:spacing w:before="120" w:line="360" w:lineRule="atLeast"/>
      <w:ind w:leftChars="0" w:left="0" w:firstLine="480"/>
    </w:pPr>
    <w:rPr>
      <w:szCs w:val="22"/>
    </w:rPr>
  </w:style>
  <w:style w:type="paragraph" w:styleId="afffb">
    <w:name w:val="Body Text Indent"/>
    <w:basedOn w:val="a9"/>
    <w:link w:val="Chard"/>
    <w:rsid w:val="009419F7"/>
    <w:pPr>
      <w:widowControl w:val="0"/>
      <w:topLinePunct w:val="0"/>
      <w:adjustRightInd/>
      <w:snapToGrid/>
      <w:spacing w:before="0" w:after="120" w:line="360" w:lineRule="auto"/>
      <w:ind w:leftChars="200" w:left="420"/>
      <w:jc w:val="both"/>
    </w:pPr>
    <w:rPr>
      <w:rFonts w:ascii="Times New Roman" w:hAnsi="Times New Roman" w:cs="Times New Roman"/>
      <w:sz w:val="22"/>
      <w:szCs w:val="24"/>
    </w:rPr>
  </w:style>
  <w:style w:type="character" w:customStyle="1" w:styleId="Chard">
    <w:name w:val="正文文本缩进 Char"/>
    <w:link w:val="afffb"/>
    <w:rsid w:val="009419F7"/>
    <w:rPr>
      <w:kern w:val="2"/>
      <w:sz w:val="22"/>
      <w:szCs w:val="24"/>
    </w:rPr>
  </w:style>
  <w:style w:type="paragraph" w:styleId="26">
    <w:name w:val="Body Text First Indent 2"/>
    <w:basedOn w:val="afffb"/>
    <w:link w:val="2Char2"/>
    <w:rsid w:val="009419F7"/>
    <w:pPr>
      <w:ind w:firstLineChars="200" w:firstLine="420"/>
    </w:pPr>
  </w:style>
  <w:style w:type="character" w:customStyle="1" w:styleId="2Char2">
    <w:name w:val="正文首行缩进 2 Char"/>
    <w:basedOn w:val="Chard"/>
    <w:link w:val="26"/>
    <w:rsid w:val="009419F7"/>
  </w:style>
  <w:style w:type="paragraph" w:customStyle="1" w:styleId="afffc">
    <w:name w:val="修订记录/目录"/>
    <w:basedOn w:val="a9"/>
    <w:next w:val="22"/>
    <w:autoRedefine/>
    <w:rsid w:val="009419F7"/>
    <w:pPr>
      <w:topLinePunct w:val="0"/>
      <w:adjustRightInd/>
      <w:snapToGrid/>
      <w:spacing w:before="0" w:after="0" w:line="360" w:lineRule="auto"/>
      <w:ind w:left="0" w:right="220" w:firstLine="360"/>
      <w:jc w:val="center"/>
    </w:pPr>
    <w:rPr>
      <w:rFonts w:ascii="宋体" w:hAnsi="宋体"/>
      <w:b/>
      <w:color w:val="000000"/>
      <w:kern w:val="0"/>
      <w:sz w:val="32"/>
    </w:rPr>
  </w:style>
  <w:style w:type="character" w:customStyle="1" w:styleId="Char9">
    <w:name w:val="举例文字 Char"/>
    <w:link w:val="afff1"/>
    <w:rsid w:val="009419F7"/>
    <w:rPr>
      <w:kern w:val="2"/>
      <w:sz w:val="21"/>
      <w:szCs w:val="24"/>
    </w:rPr>
  </w:style>
  <w:style w:type="paragraph" w:customStyle="1" w:styleId="afffd">
    <w:name w:val="手册正文"/>
    <w:basedOn w:val="a9"/>
    <w:autoRedefine/>
    <w:rsid w:val="009419F7"/>
    <w:pPr>
      <w:widowControl w:val="0"/>
      <w:wordWrap w:val="0"/>
      <w:topLinePunct w:val="0"/>
      <w:adjustRightInd/>
      <w:snapToGrid/>
      <w:spacing w:before="120" w:after="120" w:line="240" w:lineRule="auto"/>
      <w:ind w:left="200" w:rightChars="100" w:right="210" w:firstLineChars="216" w:firstLine="454"/>
    </w:pPr>
    <w:rPr>
      <w:kern w:val="0"/>
    </w:rPr>
  </w:style>
  <w:style w:type="paragraph" w:customStyle="1" w:styleId="afffe">
    <w:name w:val="封面签注"/>
    <w:basedOn w:val="a9"/>
    <w:next w:val="22"/>
    <w:rsid w:val="00F54B1C"/>
    <w:pPr>
      <w:widowControl w:val="0"/>
      <w:topLinePunct w:val="0"/>
      <w:adjustRightInd/>
      <w:snapToGrid/>
      <w:spacing w:before="0" w:after="0" w:line="240" w:lineRule="auto"/>
      <w:ind w:left="0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affff">
    <w:name w:val="封面文档标题"/>
    <w:basedOn w:val="a9"/>
    <w:next w:val="22"/>
    <w:rsid w:val="00F54B1C"/>
    <w:pPr>
      <w:widowControl w:val="0"/>
      <w:topLinePunct w:val="0"/>
      <w:adjustRightInd/>
      <w:snapToGrid/>
      <w:spacing w:before="0" w:after="0" w:line="360" w:lineRule="auto"/>
      <w:ind w:left="0"/>
      <w:jc w:val="center"/>
    </w:pPr>
    <w:rPr>
      <w:rFonts w:ascii="Times New Roman" w:hAnsi="Times New Roman" w:cs="Times New Roman"/>
      <w:b/>
      <w:sz w:val="56"/>
      <w:szCs w:val="24"/>
    </w:rPr>
  </w:style>
  <w:style w:type="character" w:customStyle="1" w:styleId="1Char">
    <w:name w:val="标题 1 Char"/>
    <w:aliases w:val="H1 Char,app heading 1 Char,l1 Char,h1 Char,标准章 Char,Huvudrubrik Char,Normal + Font: Helvetica Char,Bold Char,Space Before 12 pt Char,Not Bold Char,章 Char,h11 Char,heading 1TOC Char,1. heading 1 Char,1 Char,R1 Char,H11 Char,Otsikko 1 Char"/>
    <w:link w:val="11"/>
    <w:rsid w:val="00581BA3"/>
    <w:rPr>
      <w:rFonts w:ascii="Arial" w:eastAsia="黑体" w:hAnsi="Arial"/>
      <w:b/>
      <w:bCs/>
      <w:kern w:val="2"/>
      <w:sz w:val="44"/>
      <w:szCs w:val="44"/>
    </w:rPr>
  </w:style>
  <w:style w:type="paragraph" w:customStyle="1" w:styleId="affff0">
    <w:name w:val="正文标题"/>
    <w:basedOn w:val="a9"/>
    <w:rsid w:val="00F54B1C"/>
    <w:pPr>
      <w:widowControl w:val="0"/>
      <w:topLinePunct w:val="0"/>
      <w:adjustRightInd/>
      <w:snapToGrid/>
      <w:spacing w:beforeLines="50" w:afterLines="150" w:line="240" w:lineRule="auto"/>
      <w:ind w:left="0"/>
      <w:jc w:val="center"/>
    </w:pPr>
    <w:rPr>
      <w:rFonts w:ascii="Times New Roman" w:hAnsi="Times New Roman" w:cs="宋体"/>
      <w:b/>
      <w:bCs/>
      <w:noProof/>
      <w:sz w:val="36"/>
      <w:szCs w:val="20"/>
    </w:rPr>
  </w:style>
  <w:style w:type="paragraph" w:customStyle="1" w:styleId="affff1">
    <w:name w:val="提示文字"/>
    <w:basedOn w:val="a9"/>
    <w:next w:val="22"/>
    <w:rsid w:val="00F54B1C"/>
    <w:pPr>
      <w:widowControl w:val="0"/>
      <w:topLinePunct w:val="0"/>
      <w:adjustRightInd/>
      <w:snapToGrid/>
      <w:spacing w:before="0" w:after="0" w:line="300" w:lineRule="auto"/>
      <w:ind w:left="0" w:firstLineChars="200" w:firstLine="440"/>
      <w:jc w:val="both"/>
    </w:pPr>
    <w:rPr>
      <w:rFonts w:ascii="Times New Roman" w:hAnsi="Times New Roman" w:cs="Times New Roman"/>
      <w:i/>
      <w:color w:val="0000FF"/>
      <w:sz w:val="22"/>
      <w:szCs w:val="24"/>
    </w:rPr>
  </w:style>
  <w:style w:type="paragraph" w:customStyle="1" w:styleId="affff2">
    <w:name w:val="页眉（封面）"/>
    <w:basedOn w:val="af0"/>
    <w:rsid w:val="00F54B1C"/>
    <w:pPr>
      <w:widowControl w:val="0"/>
      <w:pBdr>
        <w:bottom w:val="none" w:sz="0" w:space="0" w:color="auto"/>
      </w:pBdr>
      <w:tabs>
        <w:tab w:val="clear" w:pos="4153"/>
        <w:tab w:val="clear" w:pos="8306"/>
        <w:tab w:val="center" w:pos="4150"/>
        <w:tab w:val="right" w:pos="8324"/>
      </w:tabs>
      <w:topLinePunct w:val="0"/>
      <w:adjustRightInd/>
      <w:spacing w:before="0" w:after="0" w:line="240" w:lineRule="auto"/>
      <w:ind w:left="0"/>
    </w:pPr>
    <w:rPr>
      <w:rFonts w:ascii="Times New Roman" w:eastAsia="幼圆" w:hAnsi="Times New Roman"/>
      <w:sz w:val="21"/>
    </w:rPr>
  </w:style>
  <w:style w:type="paragraph" w:customStyle="1" w:styleId="affff3">
    <w:name w:val="摘要/关键词"/>
    <w:basedOn w:val="a9"/>
    <w:rsid w:val="00F54B1C"/>
    <w:pPr>
      <w:widowControl w:val="0"/>
      <w:topLinePunct w:val="0"/>
      <w:adjustRightInd/>
      <w:snapToGrid/>
      <w:spacing w:before="120" w:after="0" w:line="300" w:lineRule="auto"/>
      <w:ind w:left="0"/>
      <w:jc w:val="both"/>
    </w:pPr>
    <w:rPr>
      <w:rFonts w:ascii="Times New Roman" w:hAnsi="Times New Roman" w:cs="Times New Roman"/>
      <w:szCs w:val="24"/>
    </w:rPr>
  </w:style>
  <w:style w:type="paragraph" w:customStyle="1" w:styleId="affff4">
    <w:rsid w:val="00016CC3"/>
  </w:style>
  <w:style w:type="paragraph" w:customStyle="1" w:styleId="affff5">
    <w:name w:val="表格标题行"/>
    <w:basedOn w:val="a9"/>
    <w:link w:val="Chare"/>
    <w:rsid w:val="009419F7"/>
    <w:pPr>
      <w:widowControl w:val="0"/>
      <w:topLinePunct w:val="0"/>
      <w:adjustRightInd/>
      <w:snapToGrid/>
      <w:spacing w:before="0" w:after="0" w:line="240" w:lineRule="auto"/>
      <w:ind w:left="0"/>
      <w:jc w:val="center"/>
    </w:pPr>
    <w:rPr>
      <w:rFonts w:ascii="Times New Roman" w:hAnsi="Times New Roman" w:cs="Times New Roman"/>
      <w:b/>
      <w:bCs/>
      <w:sz w:val="18"/>
      <w:szCs w:val="20"/>
    </w:rPr>
  </w:style>
  <w:style w:type="character" w:customStyle="1" w:styleId="Chare">
    <w:name w:val="表格标题行 Char"/>
    <w:link w:val="affff5"/>
    <w:rsid w:val="009419F7"/>
    <w:rPr>
      <w:rFonts w:cs="宋体"/>
      <w:b/>
      <w:bCs/>
      <w:kern w:val="2"/>
      <w:sz w:val="18"/>
    </w:rPr>
  </w:style>
  <w:style w:type="paragraph" w:customStyle="1" w:styleId="CharChar1CharCharCharCharCharCharCharChar">
    <w:name w:val="Char Char1 Char Char Char Char Char Char Char Char"/>
    <w:basedOn w:val="a9"/>
    <w:semiHidden/>
    <w:rsid w:val="009419F7"/>
    <w:pPr>
      <w:topLinePunct w:val="0"/>
      <w:adjustRightInd/>
      <w:snapToGrid/>
      <w:spacing w:before="0" w:line="240" w:lineRule="exact"/>
      <w:ind w:left="0"/>
    </w:pPr>
    <w:rPr>
      <w:rFonts w:cs="Times New Roman"/>
      <w:kern w:val="0"/>
      <w:sz w:val="22"/>
      <w:szCs w:val="22"/>
      <w:lang w:eastAsia="en-US"/>
    </w:rPr>
  </w:style>
  <w:style w:type="numbering" w:customStyle="1" w:styleId="40">
    <w:name w:val="样式4"/>
    <w:rsid w:val="009419F7"/>
    <w:pPr>
      <w:numPr>
        <w:numId w:val="5"/>
      </w:numPr>
    </w:pPr>
  </w:style>
  <w:style w:type="table" w:styleId="32">
    <w:name w:val="Table Grid 3"/>
    <w:basedOn w:val="ab"/>
    <w:rsid w:val="009419F7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footnote text"/>
    <w:basedOn w:val="a9"/>
    <w:link w:val="Charf"/>
    <w:semiHidden/>
    <w:rsid w:val="009419F7"/>
    <w:pPr>
      <w:topLinePunct w:val="0"/>
      <w:adjustRightInd/>
      <w:snapToGrid/>
      <w:spacing w:before="0" w:after="0" w:line="240" w:lineRule="auto"/>
      <w:ind w:left="0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Charf">
    <w:name w:val="脚注文本 Char"/>
    <w:link w:val="affff6"/>
    <w:semiHidden/>
    <w:rsid w:val="009419F7"/>
    <w:rPr>
      <w:lang w:eastAsia="en-US"/>
    </w:rPr>
  </w:style>
  <w:style w:type="character" w:customStyle="1" w:styleId="Char10">
    <w:name w:val="编号文字 Char1"/>
    <w:link w:val="affff7"/>
    <w:rsid w:val="009419F7"/>
    <w:rPr>
      <w:rFonts w:ascii="宋体" w:hAnsi="宋体" w:cs="宋体"/>
      <w:spacing w:val="4"/>
      <w:kern w:val="2"/>
      <w:sz w:val="15"/>
    </w:rPr>
  </w:style>
  <w:style w:type="paragraph" w:customStyle="1" w:styleId="affff7">
    <w:name w:val="编号文字"/>
    <w:basedOn w:val="a9"/>
    <w:link w:val="Char10"/>
    <w:rsid w:val="009419F7"/>
    <w:pPr>
      <w:widowControl w:val="0"/>
      <w:topLinePunct w:val="0"/>
      <w:adjustRightInd/>
      <w:snapToGrid/>
      <w:spacing w:before="0" w:after="0" w:line="240" w:lineRule="auto"/>
      <w:ind w:left="340"/>
      <w:jc w:val="both"/>
    </w:pPr>
    <w:rPr>
      <w:rFonts w:ascii="宋体" w:hAnsi="宋体" w:cs="Times New Roman"/>
      <w:spacing w:val="4"/>
      <w:sz w:val="15"/>
      <w:szCs w:val="20"/>
    </w:rPr>
  </w:style>
  <w:style w:type="paragraph" w:customStyle="1" w:styleId="affff8">
    <w:name w:val="目录"/>
    <w:basedOn w:val="a9"/>
    <w:next w:val="a9"/>
    <w:autoRedefine/>
    <w:rsid w:val="009419F7"/>
    <w:pPr>
      <w:widowControl w:val="0"/>
      <w:topLinePunct w:val="0"/>
      <w:adjustRightInd/>
      <w:snapToGrid/>
      <w:spacing w:before="0" w:after="0" w:line="360" w:lineRule="auto"/>
      <w:ind w:left="0"/>
      <w:jc w:val="center"/>
    </w:pPr>
    <w:rPr>
      <w:rFonts w:ascii="Arial Black" w:hAnsi="Arial Black" w:cs="Times New Roman"/>
      <w:sz w:val="36"/>
      <w:szCs w:val="24"/>
    </w:rPr>
  </w:style>
  <w:style w:type="paragraph" w:styleId="14">
    <w:name w:val="index 1"/>
    <w:basedOn w:val="a9"/>
    <w:next w:val="a9"/>
    <w:autoRedefine/>
    <w:semiHidden/>
    <w:rsid w:val="009419F7"/>
    <w:pPr>
      <w:widowControl w:val="0"/>
      <w:topLinePunct w:val="0"/>
      <w:adjustRightInd/>
      <w:snapToGrid/>
      <w:spacing w:before="0" w:after="0" w:line="360" w:lineRule="auto"/>
      <w:ind w:left="0"/>
      <w:jc w:val="both"/>
    </w:pPr>
    <w:rPr>
      <w:rFonts w:ascii="Times New Roman" w:hAnsi="Times New Roman" w:cs="Times New Roman"/>
      <w:sz w:val="22"/>
      <w:szCs w:val="24"/>
    </w:rPr>
  </w:style>
  <w:style w:type="paragraph" w:customStyle="1" w:styleId="CharChar1CharCharCharChar">
    <w:name w:val="Char Char1 Char Char Char Char"/>
    <w:basedOn w:val="aff8"/>
    <w:autoRedefine/>
    <w:semiHidden/>
    <w:rsid w:val="00F54B1C"/>
    <w:pPr>
      <w:spacing w:line="240" w:lineRule="auto"/>
    </w:pPr>
    <w:rPr>
      <w:rFonts w:ascii="Tahoma" w:hAnsi="Tahoma"/>
      <w:sz w:val="24"/>
    </w:rPr>
  </w:style>
  <w:style w:type="paragraph" w:styleId="affff9">
    <w:name w:val="List Paragraph"/>
    <w:basedOn w:val="a9"/>
    <w:uiPriority w:val="34"/>
    <w:qFormat/>
    <w:rsid w:val="00F54B1C"/>
    <w:pPr>
      <w:widowControl w:val="0"/>
      <w:topLinePunct w:val="0"/>
      <w:adjustRightInd/>
      <w:snapToGrid/>
      <w:spacing w:before="0" w:after="0" w:line="240" w:lineRule="auto"/>
      <w:ind w:left="0" w:firstLineChars="200" w:firstLine="420"/>
      <w:jc w:val="both"/>
    </w:pPr>
    <w:rPr>
      <w:rFonts w:ascii="Times New Roman" w:hAnsi="Times New Roman" w:cs="Times New Roman"/>
      <w:sz w:val="22"/>
      <w:szCs w:val="24"/>
    </w:rPr>
  </w:style>
  <w:style w:type="paragraph" w:styleId="TOC">
    <w:name w:val="TOC Heading"/>
    <w:basedOn w:val="11"/>
    <w:next w:val="a9"/>
    <w:uiPriority w:val="39"/>
    <w:qFormat/>
    <w:rsid w:val="00F54B1C"/>
    <w:pPr>
      <w:keepLines/>
      <w:widowControl w:val="0"/>
      <w:numPr>
        <w:numId w:val="0"/>
      </w:numPr>
      <w:pBdr>
        <w:bottom w:val="none" w:sz="0" w:space="0" w:color="auto"/>
      </w:pBdr>
      <w:topLinePunct w:val="0"/>
      <w:adjustRightInd/>
      <w:snapToGrid/>
      <w:spacing w:before="480" w:after="0" w:line="276" w:lineRule="auto"/>
      <w:jc w:val="left"/>
      <w:outlineLvl w:val="9"/>
    </w:pPr>
    <w:rPr>
      <w:rFonts w:ascii="Cambria" w:eastAsia="宋体" w:hAnsi="Cambria"/>
      <w:b w:val="0"/>
      <w:color w:val="365F91"/>
      <w:kern w:val="0"/>
      <w:sz w:val="28"/>
      <w:szCs w:val="28"/>
    </w:rPr>
  </w:style>
  <w:style w:type="paragraph" w:customStyle="1" w:styleId="a3">
    <w:name w:val="章标题"/>
    <w:next w:val="a9"/>
    <w:rsid w:val="00F54B1C"/>
    <w:pPr>
      <w:numPr>
        <w:ilvl w:val="1"/>
        <w:numId w:val="8"/>
      </w:numPr>
      <w:spacing w:beforeLines="100" w:afterLines="100"/>
      <w:outlineLvl w:val="1"/>
    </w:pPr>
    <w:rPr>
      <w:rFonts w:ascii="黑体" w:eastAsia="黑体"/>
      <w:kern w:val="2"/>
      <w:sz w:val="21"/>
      <w:szCs w:val="21"/>
    </w:rPr>
  </w:style>
  <w:style w:type="paragraph" w:customStyle="1" w:styleId="a4">
    <w:name w:val="一级条标题"/>
    <w:basedOn w:val="a3"/>
    <w:next w:val="a9"/>
    <w:autoRedefine/>
    <w:rsid w:val="00F54B1C"/>
    <w:pPr>
      <w:numPr>
        <w:ilvl w:val="2"/>
      </w:numPr>
      <w:spacing w:beforeLines="50" w:afterLines="50"/>
      <w:outlineLvl w:val="2"/>
    </w:pPr>
  </w:style>
  <w:style w:type="paragraph" w:customStyle="1" w:styleId="a5">
    <w:name w:val="二级条标题"/>
    <w:basedOn w:val="a3"/>
    <w:next w:val="a9"/>
    <w:autoRedefine/>
    <w:rsid w:val="00F54B1C"/>
    <w:pPr>
      <w:numPr>
        <w:ilvl w:val="3"/>
      </w:numPr>
      <w:spacing w:beforeLines="50" w:afterLines="50"/>
      <w:outlineLvl w:val="3"/>
    </w:pPr>
  </w:style>
  <w:style w:type="paragraph" w:customStyle="1" w:styleId="a6">
    <w:name w:val="四级条标题"/>
    <w:basedOn w:val="a4"/>
    <w:next w:val="a9"/>
    <w:rsid w:val="00F54B1C"/>
    <w:pPr>
      <w:numPr>
        <w:ilvl w:val="4"/>
      </w:numPr>
      <w:outlineLvl w:val="5"/>
    </w:pPr>
  </w:style>
  <w:style w:type="paragraph" w:customStyle="1" w:styleId="a7">
    <w:name w:val="五级条标题"/>
    <w:basedOn w:val="a6"/>
    <w:next w:val="a9"/>
    <w:rsid w:val="00F54B1C"/>
    <w:pPr>
      <w:numPr>
        <w:ilvl w:val="5"/>
      </w:numPr>
      <w:outlineLvl w:val="6"/>
    </w:pPr>
  </w:style>
  <w:style w:type="paragraph" w:customStyle="1" w:styleId="a8">
    <w:name w:val="前言内容"/>
    <w:basedOn w:val="a9"/>
    <w:rsid w:val="00F54B1C"/>
    <w:pPr>
      <w:widowControl w:val="0"/>
      <w:numPr>
        <w:ilvl w:val="6"/>
        <w:numId w:val="8"/>
      </w:numPr>
      <w:topLinePunct w:val="0"/>
      <w:adjustRightInd/>
      <w:snapToGrid/>
      <w:spacing w:before="0" w:after="0" w:line="240" w:lineRule="auto"/>
      <w:ind w:firstLine="420"/>
      <w:jc w:val="both"/>
    </w:pPr>
    <w:rPr>
      <w:rFonts w:ascii="Times New Roman" w:hAnsi="Times New Roman" w:cs="Times New Roman"/>
      <w:szCs w:val="24"/>
    </w:rPr>
  </w:style>
  <w:style w:type="character" w:customStyle="1" w:styleId="4Char1">
    <w:name w:val="（4号） Char1"/>
    <w:aliases w:val="h5 Char1,heading 5 + Indent: Left 0.5 in Char1,heading 5 Char1,IS41 Heading 5 Char1,H5 Char1,l5 Char1,hm Char1,Table label Char1,mh2 Char1,Module heading 2 Char1,Head 5 Char1,list 5 Char1,5 Char1,Heading5 Char1,h51 Char1,heading 51 Char1"/>
    <w:rsid w:val="00F54B1C"/>
    <w:rPr>
      <w:b/>
      <w:bCs/>
      <w:kern w:val="2"/>
      <w:sz w:val="22"/>
      <w:szCs w:val="28"/>
    </w:rPr>
  </w:style>
  <w:style w:type="character" w:customStyle="1" w:styleId="Charc">
    <w:name w:val="正文序列符号 Char"/>
    <w:link w:val="a2"/>
    <w:rsid w:val="00A2584B"/>
    <w:rPr>
      <w:kern w:val="2"/>
      <w:sz w:val="22"/>
      <w:szCs w:val="22"/>
    </w:rPr>
  </w:style>
  <w:style w:type="character" w:customStyle="1" w:styleId="Char2">
    <w:name w:val="题注 Char"/>
    <w:link w:val="af4"/>
    <w:rsid w:val="00717A18"/>
    <w:rPr>
      <w:rFonts w:ascii="Arial" w:eastAsia="黑体" w:hAnsi="Arial" w:cs="Arial"/>
      <w:kern w:val="2"/>
    </w:rPr>
  </w:style>
  <w:style w:type="character" w:styleId="affffa">
    <w:name w:val="Intense Emphasis"/>
    <w:uiPriority w:val="21"/>
    <w:qFormat/>
    <w:rsid w:val="00F46CE0"/>
    <w:rPr>
      <w:b/>
      <w:bCs/>
      <w:i/>
      <w:iCs/>
      <w:color w:val="4F81BD"/>
    </w:rPr>
  </w:style>
  <w:style w:type="character" w:styleId="affffb">
    <w:name w:val="Emphasis"/>
    <w:uiPriority w:val="20"/>
    <w:qFormat/>
    <w:rsid w:val="0086038B"/>
    <w:rPr>
      <w:i/>
      <w:iCs/>
    </w:rPr>
  </w:style>
  <w:style w:type="character" w:customStyle="1" w:styleId="2CharChar">
    <w:name w:val="正文（首行缩进2字符） Char Char"/>
    <w:rsid w:val="00151182"/>
    <w:rPr>
      <w:kern w:val="2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&#26700;&#38754;\&#20135;&#21697;&#25163;&#20876;&#27169;&#26495;_V1.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86DFF-0E89-407B-A016-949B0C928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产品手册模板_V1.00</Template>
  <TotalTime>99</TotalTime>
  <Pages>4</Pages>
  <Words>340</Words>
  <Characters>1942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2278</CharactersWithSpaces>
  <SharedDoc>false</SharedDoc>
  <HLinks>
    <vt:vector size="342" baseType="variant">
      <vt:variant>
        <vt:i4>1376307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_Toc452712426</vt:lpwstr>
      </vt:variant>
      <vt:variant>
        <vt:i4>1376307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_Toc452712425</vt:lpwstr>
      </vt:variant>
      <vt:variant>
        <vt:i4>1376307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_Toc452712424</vt:lpwstr>
      </vt:variant>
      <vt:variant>
        <vt:i4>1376307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_Toc452712423</vt:lpwstr>
      </vt:variant>
      <vt:variant>
        <vt:i4>1376307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_Toc452712422</vt:lpwstr>
      </vt:variant>
      <vt:variant>
        <vt:i4>1376307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_Toc452712421</vt:lpwstr>
      </vt:variant>
      <vt:variant>
        <vt:i4>1376307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_Toc452712420</vt:lpwstr>
      </vt:variant>
      <vt:variant>
        <vt:i4>1441843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_Toc452712419</vt:lpwstr>
      </vt:variant>
      <vt:variant>
        <vt:i4>1441843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_Toc452712418</vt:lpwstr>
      </vt:variant>
      <vt:variant>
        <vt:i4>1441843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_Toc452712417</vt:lpwstr>
      </vt:variant>
      <vt:variant>
        <vt:i4>1441843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_Toc452712416</vt:lpwstr>
      </vt:variant>
      <vt:variant>
        <vt:i4>1441843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_Toc452712415</vt:lpwstr>
      </vt:variant>
      <vt:variant>
        <vt:i4>1441843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_Toc452712414</vt:lpwstr>
      </vt:variant>
      <vt:variant>
        <vt:i4>1441843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_Toc452712413</vt:lpwstr>
      </vt:variant>
      <vt:variant>
        <vt:i4>1441843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_Toc452712412</vt:lpwstr>
      </vt:variant>
      <vt:variant>
        <vt:i4>1441843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_Toc452712411</vt:lpwstr>
      </vt:variant>
      <vt:variant>
        <vt:i4>1441843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_Toc452712410</vt:lpwstr>
      </vt:variant>
      <vt:variant>
        <vt:i4>1507379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_Toc452712409</vt:lpwstr>
      </vt:variant>
      <vt:variant>
        <vt:i4>1507379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_Toc452712408</vt:lpwstr>
      </vt:variant>
      <vt:variant>
        <vt:i4>1507379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_Toc452712407</vt:lpwstr>
      </vt:variant>
      <vt:variant>
        <vt:i4>1507379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_Toc452712406</vt:lpwstr>
      </vt:variant>
      <vt:variant>
        <vt:i4>1507379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_Toc452712405</vt:lpwstr>
      </vt:variant>
      <vt:variant>
        <vt:i4>1507379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_Toc452712404</vt:lpwstr>
      </vt:variant>
      <vt:variant>
        <vt:i4>1507379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_Toc452712403</vt:lpwstr>
      </vt:variant>
      <vt:variant>
        <vt:i4>1507379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_Toc452712402</vt:lpwstr>
      </vt:variant>
      <vt:variant>
        <vt:i4>1507379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_Toc452712401</vt:lpwstr>
      </vt:variant>
      <vt:variant>
        <vt:i4>1507379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_Toc452712400</vt:lpwstr>
      </vt:variant>
      <vt:variant>
        <vt:i4>1966132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_Toc452712399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_Toc452712398</vt:lpwstr>
      </vt:variant>
      <vt:variant>
        <vt:i4>1966132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_Toc452712397</vt:lpwstr>
      </vt:variant>
      <vt:variant>
        <vt:i4>1966132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_Toc452712396</vt:lpwstr>
      </vt:variant>
      <vt:variant>
        <vt:i4>1966132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_Toc452712395</vt:lpwstr>
      </vt:variant>
      <vt:variant>
        <vt:i4>1966132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_Toc452712394</vt:lpwstr>
      </vt:variant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_Toc452712393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_Toc452712392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_Toc452712391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_Toc452712390</vt:lpwstr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_Toc452712389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_Toc452712388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_Toc452712387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_Toc452712386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_Toc452712385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_Toc452712384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_Toc452712383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_Toc452712382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_Toc452712381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_Toc452712380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_Toc452712379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_Toc452712378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_Toc452712377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_Toc452712376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_Toc452712375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_Toc452712374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_Toc452712373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_Toc452712372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_Toc452712371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_Toc452712370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产品手册</dc:title>
  <dc:subject>Technical Document</dc:subject>
  <dc:creator>fangping</dc:creator>
  <cp:lastModifiedBy>Admin</cp:lastModifiedBy>
  <cp:revision>55</cp:revision>
  <cp:lastPrinted>2014-08-14T07:25:00Z</cp:lastPrinted>
  <dcterms:created xsi:type="dcterms:W3CDTF">2016-06-12T03:55:00Z</dcterms:created>
  <dcterms:modified xsi:type="dcterms:W3CDTF">2016-09-07T09:44:00Z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nualVersion">
    <vt:lpwstr>鎵嬪唽鐗堟湰</vt:lpwstr>
  </property>
  <property fmtid="{D5CDD505-2E9C-101B-9397-08002B2CF9AE}" pid="3" name="ManualName">
    <vt:lpwstr>浣跨敤璇存槑涔</vt:lpwstr>
  </property>
  <property fmtid="{D5CDD505-2E9C-101B-9397-08002B2CF9AE}" pid="4" name="ProprietaryDeclaration">
    <vt:lpwstr>鐗堟潈鎵€鏈?漏 鍖椾含淇″▉閫氫俊鎶€鏈偂浠芥湁闄愬叕鍙</vt:lpwstr>
  </property>
  <property fmtid="{D5CDD505-2E9C-101B-9397-08002B2CF9AE}" pid="5" name="ProductVersion">
    <vt:lpwstr>浜у搧鍨嬪彿</vt:lpwstr>
  </property>
  <property fmtid="{D5CDD505-2E9C-101B-9397-08002B2CF9AE}" pid="6" name="ProductFullName">
    <vt:lpwstr>浜у搧鍟嗗搧鍚嶇О</vt:lpwstr>
  </property>
  <property fmtid="{D5CDD505-2E9C-101B-9397-08002B2CF9AE}" pid="7" name="Trademark&amp;ProductType">
    <vt:lpwstr>浜у搧鍟嗗搧鍚嶇О</vt:lpwstr>
  </property>
  <property fmtid="{D5CDD505-2E9C-101B-9397-08002B2CF9AE}" pid="8" name="_ms_pID_725343">
    <vt:lpwstr>(2)hciYvYEdCFqqN7+YjyBiYoZayI/pGhzIx08+9jgrSn6A8XFAK5n59NOpCMtZQFkajggIqhuZ
F84/5t2IJtxSB5m9aMCOnDuBe87LPwiFEhXotAgCkIb2mxPV8K/qrUf4+laXeDRp3DOO+URE
9reQpAzxH/FpRHazC1+c/OsniUzcPc9Jo3RCkmse6bwXHq5fONWg7Ec0PeZD6CHybXa5U81g
LGn6xLQuaIGxQu3iYPotK</vt:lpwstr>
  </property>
  <property fmtid="{D5CDD505-2E9C-101B-9397-08002B2CF9AE}" pid="9" name="_ms_pID_7253431">
    <vt:lpwstr>rD1DeoCM8OyTWW7ix8Mns1ovmrOwDB0LhaQVj8CmXpJpa18BO9l
WFOMjbqYZnIPb7UsQbVCC3ESIcgoZvJH</vt:lpwstr>
  </property>
  <property fmtid="{D5CDD505-2E9C-101B-9397-08002B2CF9AE}" pid="10" name="KSOProductBuildVer">
    <vt:lpwstr>2052-8.1.0.3526</vt:lpwstr>
  </property>
</Properties>
</file>